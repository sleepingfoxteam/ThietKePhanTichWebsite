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116702" w:rsidP="00C6554A">
      <w:pPr>
        <w:pStyle w:val="Title"/>
      </w:pPr>
      <w:r>
        <w:t>Thiết kế &amp; Phân tích website</w:t>
      </w:r>
    </w:p>
    <w:p w:rsidR="00C6554A" w:rsidRPr="00D5413C" w:rsidRDefault="00C6554A" w:rsidP="00C6554A">
      <w:pPr>
        <w:pStyle w:val="Subtitle"/>
      </w:pPr>
    </w:p>
    <w:p w:rsidR="00860233" w:rsidRDefault="00116702" w:rsidP="00C6554A">
      <w:pPr>
        <w:pStyle w:val="ContactInfo"/>
      </w:pPr>
      <w:r>
        <w:t xml:space="preserve">Nhóm </w:t>
      </w:r>
      <w:r w:rsidR="00C6554A">
        <w:t xml:space="preserve"> | </w:t>
      </w:r>
      <w:r>
        <w:t>E-comerce</w:t>
      </w:r>
      <w:r w:rsidR="00C6554A">
        <w:t xml:space="preserve"> |</w:t>
      </w:r>
      <w:r w:rsidR="00C6554A" w:rsidRPr="00D5413C">
        <w:t xml:space="preserve"> </w:t>
      </w:r>
      <w:r>
        <w:t>18-05-2019</w:t>
      </w:r>
      <w:r w:rsidR="00C6554A">
        <w:br w:type="page"/>
      </w:r>
    </w:p>
    <w:p w:rsidR="00860233" w:rsidRDefault="00860233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 w:rsidRPr="00860233"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lastRenderedPageBreak/>
        <w:t xml:space="preserve">MỤC </w:t>
      </w:r>
      <w:r w:rsidR="00C85EC5"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t>LỤC</w:t>
      </w:r>
      <w:bookmarkStart w:id="5" w:name="_GoBack"/>
      <w:bookmarkEnd w:id="5"/>
    </w:p>
    <w:p w:rsidR="00C85EC5" w:rsidRDefault="00C85EC5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2"/>
          <w:szCs w:val="22"/>
          <w:lang w:eastAsia="ja-JP"/>
        </w:rPr>
      </w:pPr>
      <w:r>
        <w:rPr>
          <w:rFonts w:eastAsiaTheme="majorEastAsia" w:cstheme="majorBidi"/>
          <w:color w:val="007789" w:themeColor="accent1" w:themeShade="BF"/>
          <w:sz w:val="32"/>
        </w:rPr>
        <w:fldChar w:fldCharType="begin"/>
      </w:r>
      <w:r>
        <w:rPr>
          <w:rFonts w:eastAsiaTheme="majorEastAsia" w:cstheme="majorBidi"/>
          <w:color w:val="007789" w:themeColor="accent1" w:themeShade="BF"/>
          <w:sz w:val="32"/>
        </w:rPr>
        <w:instrText xml:space="preserve"> TOC \o "1-4" \h \z \u </w:instrText>
      </w:r>
      <w:r>
        <w:rPr>
          <w:rFonts w:eastAsiaTheme="majorEastAsia" w:cstheme="majorBidi"/>
          <w:color w:val="007789" w:themeColor="accent1" w:themeShade="BF"/>
          <w:sz w:val="32"/>
        </w:rPr>
        <w:fldChar w:fldCharType="separate"/>
      </w:r>
      <w:hyperlink w:anchor="_Toc9073527" w:history="1">
        <w:r w:rsidRPr="00AA7A4D">
          <w:rPr>
            <w:rStyle w:val="Hyperlink"/>
            <w:noProof/>
          </w:rPr>
          <w:t>I.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Phân tích các tiêu chí thiết kế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2"/>
        <w:tabs>
          <w:tab w:val="left" w:pos="440"/>
          <w:tab w:val="right" w:leader="dot" w:pos="86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eastAsia="ja-JP"/>
        </w:rPr>
      </w:pPr>
      <w:hyperlink w:anchor="_Toc9073528" w:history="1">
        <w:r w:rsidRPr="00AA7A4D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Optimizing the User Experience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29" w:history="1">
        <w:r w:rsidRPr="00AA7A4D">
          <w:rPr>
            <w:rStyle w:val="Hyperlink"/>
            <w:noProof/>
          </w:rPr>
          <w:t>a.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Do Not Display Unsolicited Windows or 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30" w:history="1">
        <w:r w:rsidRPr="00AA7A4D">
          <w:rPr>
            <w:rStyle w:val="Hyperlink"/>
            <w:noProof/>
          </w:rPr>
          <w:t>b.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Increase Web Site Credibility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31" w:history="1">
        <w:r w:rsidRPr="00AA7A4D">
          <w:rPr>
            <w:rStyle w:val="Hyperlink"/>
            <w:noProof/>
          </w:rPr>
          <w:t>c.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Standardize Task Sequences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32" w:history="1">
        <w:r w:rsidRPr="00AA7A4D">
          <w:rPr>
            <w:rStyle w:val="Hyperlink"/>
            <w:noProof/>
          </w:rPr>
          <w:t>d.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Reduce the User’s Workload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33" w:history="1">
        <w:r w:rsidRPr="00AA7A4D">
          <w:rPr>
            <w:rStyle w:val="Hyperlink"/>
            <w:noProof/>
          </w:rPr>
          <w:t>e.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Design for Working Memory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34" w:history="1">
        <w:r w:rsidRPr="00AA7A4D">
          <w:rPr>
            <w:rStyle w:val="Hyperlink"/>
            <w:noProof/>
          </w:rPr>
          <w:t>f.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Minimize Page Download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35" w:history="1">
        <w:r w:rsidRPr="00AA7A4D">
          <w:rPr>
            <w:rStyle w:val="Hyperlink"/>
            <w:noProof/>
          </w:rPr>
          <w:t>g.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Warn of ‘Time Outs’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36" w:history="1">
        <w:r w:rsidRPr="00AA7A4D">
          <w:rPr>
            <w:rStyle w:val="Hyperlink"/>
            <w:noProof/>
          </w:rPr>
          <w:t>h.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Display Information in a Directly Usable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37" w:history="1">
        <w:r w:rsidRPr="00AA7A4D">
          <w:rPr>
            <w:rStyle w:val="Hyperlink"/>
            <w:noProof/>
          </w:rPr>
          <w:t>i.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Format Information for Reading and Printing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38" w:history="1">
        <w:r w:rsidRPr="00AA7A4D">
          <w:rPr>
            <w:rStyle w:val="Hyperlink"/>
            <w:noProof/>
          </w:rPr>
          <w:t>j.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Provide Feedback when Users Must Wait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39" w:history="1">
        <w:r w:rsidRPr="00AA7A4D">
          <w:rPr>
            <w:rStyle w:val="Hyperlink"/>
            <w:noProof/>
          </w:rPr>
          <w:t>k.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Inform Users of Long Download Times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40" w:history="1">
        <w:r w:rsidRPr="00AA7A4D">
          <w:rPr>
            <w:rStyle w:val="Hyperlink"/>
            <w:noProof/>
          </w:rPr>
          <w:t>l.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Develop Pages that Will Print Properly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41" w:history="1">
        <w:r w:rsidRPr="00AA7A4D">
          <w:rPr>
            <w:rStyle w:val="Hyperlink"/>
            <w:noProof/>
          </w:rPr>
          <w:t>m.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Do Not Require Users to Multitask While Reading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42" w:history="1">
        <w:r w:rsidRPr="00AA7A4D">
          <w:rPr>
            <w:rStyle w:val="Hyperlink"/>
            <w:noProof/>
          </w:rPr>
          <w:t>n.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Users’ Terminology in Help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43" w:history="1">
        <w:r w:rsidRPr="00AA7A4D">
          <w:rPr>
            <w:rStyle w:val="Hyperlink"/>
            <w:noProof/>
          </w:rPr>
          <w:t>o.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Provide Printing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44" w:history="1">
        <w:r w:rsidRPr="00AA7A4D">
          <w:rPr>
            <w:rStyle w:val="Hyperlink"/>
            <w:noProof/>
          </w:rPr>
          <w:t>p.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Provide Assistance to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2"/>
        <w:tabs>
          <w:tab w:val="left" w:pos="440"/>
          <w:tab w:val="right" w:leader="dot" w:pos="86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eastAsia="ja-JP"/>
        </w:rPr>
      </w:pPr>
      <w:hyperlink w:anchor="_Toc9073545" w:history="1">
        <w:r w:rsidRPr="00AA7A4D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Accessibility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46" w:history="1">
        <w:r w:rsidRPr="00AA7A4D">
          <w:rPr>
            <w:rStyle w:val="Hyperlink"/>
            <w:noProof/>
          </w:rPr>
          <w:t>a.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Comply with Section 508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47" w:history="1">
        <w:r w:rsidRPr="00AA7A4D">
          <w:rPr>
            <w:rStyle w:val="Hyperlink"/>
            <w:noProof/>
          </w:rPr>
          <w:t>b.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Design Forms for Users Using Assistive 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48" w:history="1">
        <w:r w:rsidRPr="00AA7A4D">
          <w:rPr>
            <w:rStyle w:val="Hyperlink"/>
            <w:noProof/>
          </w:rPr>
          <w:t>c.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Do Not Use Color Alone to Convey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49" w:history="1">
        <w:r w:rsidRPr="00AA7A4D">
          <w:rPr>
            <w:rStyle w:val="Hyperlink"/>
            <w:noProof/>
          </w:rPr>
          <w:t>d.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Enable Users to Skip Repetitive Navigation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50" w:history="1">
        <w:r w:rsidRPr="00AA7A4D">
          <w:rPr>
            <w:rStyle w:val="Hyperlink"/>
            <w:noProof/>
          </w:rPr>
          <w:t>e.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Provide Text Equivalents for Non-Text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51" w:history="1">
        <w:r w:rsidRPr="00AA7A4D">
          <w:rPr>
            <w:rStyle w:val="Hyperlink"/>
            <w:noProof/>
          </w:rPr>
          <w:t>f.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Test Plug-Ins and Applets for Accessibility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52" w:history="1">
        <w:r w:rsidRPr="00AA7A4D">
          <w:rPr>
            <w:rStyle w:val="Hyperlink"/>
            <w:noProof/>
          </w:rPr>
          <w:t>g.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Ensure that Scripts Allow Accessibility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53" w:history="1">
        <w:r w:rsidRPr="00AA7A4D">
          <w:rPr>
            <w:rStyle w:val="Hyperlink"/>
            <w:noProof/>
          </w:rPr>
          <w:t>h.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Provide Equivalent 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54" w:history="1">
        <w:r w:rsidRPr="00AA7A4D">
          <w:rPr>
            <w:rStyle w:val="Hyperlink"/>
            <w:noProof/>
          </w:rPr>
          <w:t>i.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Provide Client-Side Image Maps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55" w:history="1">
        <w:r w:rsidRPr="00AA7A4D">
          <w:rPr>
            <w:rStyle w:val="Hyperlink"/>
            <w:noProof/>
          </w:rPr>
          <w:t>j.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Synchronize Multimedia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56" w:history="1">
        <w:r w:rsidRPr="00AA7A4D">
          <w:rPr>
            <w:rStyle w:val="Hyperlink"/>
            <w:noProof/>
          </w:rPr>
          <w:t>k.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Do Not Require Style Sheets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57" w:history="1">
        <w:r w:rsidRPr="00AA7A4D">
          <w:rPr>
            <w:rStyle w:val="Hyperlink"/>
            <w:noProof/>
          </w:rPr>
          <w:t>l.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Provide Frame Titles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58" w:history="1">
        <w:r w:rsidRPr="00AA7A4D">
          <w:rPr>
            <w:rStyle w:val="Hyperlink"/>
            <w:noProof/>
          </w:rPr>
          <w:t>m.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Avoid Screen Flicker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2"/>
        <w:tabs>
          <w:tab w:val="left" w:pos="440"/>
          <w:tab w:val="right" w:leader="dot" w:pos="86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eastAsia="ja-JP"/>
        </w:rPr>
      </w:pPr>
      <w:hyperlink w:anchor="_Toc9073559" w:history="1">
        <w:r w:rsidRPr="00AA7A4D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Hardware &amp;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60" w:history="1">
        <w:r w:rsidRPr="00AA7A4D">
          <w:rPr>
            <w:rStyle w:val="Hyperlink"/>
            <w:noProof/>
          </w:rPr>
          <w:t>a.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Design for Common Browsers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61" w:history="1">
        <w:r w:rsidRPr="00AA7A4D">
          <w:rPr>
            <w:rStyle w:val="Hyperlink"/>
            <w:noProof/>
          </w:rPr>
          <w:t>b.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Account for Browser Differences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62" w:history="1">
        <w:r w:rsidRPr="00AA7A4D">
          <w:rPr>
            <w:rStyle w:val="Hyperlink"/>
            <w:noProof/>
          </w:rPr>
          <w:t>c.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Design for Popular Operating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63" w:history="1">
        <w:r w:rsidRPr="00AA7A4D">
          <w:rPr>
            <w:rStyle w:val="Hyperlink"/>
            <w:noProof/>
          </w:rPr>
          <w:t>d.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Design for User’s Typical Connection Speed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64" w:history="1">
        <w:r w:rsidRPr="00AA7A4D">
          <w:rPr>
            <w:rStyle w:val="Hyperlink"/>
            <w:noProof/>
          </w:rPr>
          <w:t>e.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Design for Commonly Used Screen Resolutions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2"/>
        <w:tabs>
          <w:tab w:val="left" w:pos="440"/>
          <w:tab w:val="right" w:leader="dot" w:pos="86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eastAsia="ja-JP"/>
        </w:rPr>
      </w:pPr>
      <w:hyperlink w:anchor="_Toc9073565" w:history="1">
        <w:r w:rsidRPr="00AA7A4D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The Homepage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66" w:history="1">
        <w:r w:rsidRPr="00AA7A4D">
          <w:rPr>
            <w:rStyle w:val="Hyperlink"/>
            <w:noProof/>
          </w:rPr>
          <w:t>a.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Enable Access to the Homepage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67" w:history="1">
        <w:r w:rsidRPr="00AA7A4D">
          <w:rPr>
            <w:rStyle w:val="Hyperlink"/>
            <w:noProof/>
          </w:rPr>
          <w:t>b.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Show All Major Options on the Homepage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68" w:history="1">
        <w:r w:rsidRPr="00AA7A4D">
          <w:rPr>
            <w:rStyle w:val="Hyperlink"/>
            <w:noProof/>
          </w:rPr>
          <w:t>c.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Create a Positive First Impression of Your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69" w:history="1">
        <w:r w:rsidRPr="00AA7A4D">
          <w:rPr>
            <w:rStyle w:val="Hyperlink"/>
            <w:noProof/>
          </w:rPr>
          <w:t>d.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Communicate the Web Site’s Value and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70" w:history="1">
        <w:r w:rsidRPr="00AA7A4D">
          <w:rPr>
            <w:rStyle w:val="Hyperlink"/>
            <w:noProof/>
          </w:rPr>
          <w:t>e.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Limit Prose Text on the Homepage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71" w:history="1">
        <w:r w:rsidRPr="00AA7A4D">
          <w:rPr>
            <w:rStyle w:val="Hyperlink"/>
            <w:noProof/>
          </w:rPr>
          <w:t>f.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Ensure the Homepage Looks like a Homepage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72" w:history="1">
        <w:r w:rsidRPr="00AA7A4D">
          <w:rPr>
            <w:rStyle w:val="Hyperlink"/>
            <w:noProof/>
          </w:rPr>
          <w:t>g.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Limit Homepage Length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73" w:history="1">
        <w:r w:rsidRPr="00AA7A4D">
          <w:rPr>
            <w:rStyle w:val="Hyperlink"/>
            <w:noProof/>
          </w:rPr>
          <w:t>h.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Announce Changes to a Web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74" w:history="1">
        <w:r w:rsidRPr="00AA7A4D">
          <w:rPr>
            <w:rStyle w:val="Hyperlink"/>
            <w:noProof/>
          </w:rPr>
          <w:t>i.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Attend to Homepage Panel Width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2"/>
        <w:tabs>
          <w:tab w:val="left" w:pos="440"/>
          <w:tab w:val="right" w:leader="dot" w:pos="86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eastAsia="ja-JP"/>
        </w:rPr>
      </w:pPr>
      <w:hyperlink w:anchor="_Toc9073575" w:history="1">
        <w:r w:rsidRPr="00AA7A4D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Page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76" w:history="1">
        <w:r w:rsidRPr="00AA7A4D">
          <w:rPr>
            <w:rStyle w:val="Hyperlink"/>
            <w:noProof/>
          </w:rPr>
          <w:t>a.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Avoid Cluttered Displays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77" w:history="1">
        <w:r w:rsidRPr="00AA7A4D">
          <w:rPr>
            <w:rStyle w:val="Hyperlink"/>
            <w:noProof/>
          </w:rPr>
          <w:t>b.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Place Important Items Consistently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78" w:history="1">
        <w:r w:rsidRPr="00AA7A4D">
          <w:rPr>
            <w:rStyle w:val="Hyperlink"/>
            <w:noProof/>
          </w:rPr>
          <w:t>c.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Place Important Items at Top 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79" w:history="1">
        <w:r w:rsidRPr="00AA7A4D">
          <w:rPr>
            <w:rStyle w:val="Hyperlink"/>
            <w:noProof/>
          </w:rPr>
          <w:t>d.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Structure for Easy 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80" w:history="1">
        <w:r w:rsidRPr="00AA7A4D">
          <w:rPr>
            <w:rStyle w:val="Hyperlink"/>
            <w:noProof/>
          </w:rPr>
          <w:t>e.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Establish Level of Importance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81" w:history="1">
        <w:r w:rsidRPr="00AA7A4D">
          <w:rPr>
            <w:rStyle w:val="Hyperlink"/>
            <w:noProof/>
          </w:rPr>
          <w:t>f.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Optimize Display Density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82" w:history="1">
        <w:r w:rsidRPr="00AA7A4D">
          <w:rPr>
            <w:rStyle w:val="Hyperlink"/>
            <w:noProof/>
          </w:rPr>
          <w:t>g.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Align Items on a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83" w:history="1">
        <w:r w:rsidRPr="00AA7A4D">
          <w:rPr>
            <w:rStyle w:val="Hyperlink"/>
            <w:noProof/>
          </w:rPr>
          <w:t>h.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Fluid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84" w:history="1">
        <w:r w:rsidRPr="00AA7A4D">
          <w:rPr>
            <w:rStyle w:val="Hyperlink"/>
            <w:noProof/>
          </w:rPr>
          <w:t>i.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Avoid Scroll Stoppers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85" w:history="1">
        <w:r w:rsidRPr="00AA7A4D">
          <w:rPr>
            <w:rStyle w:val="Hyperlink"/>
            <w:noProof/>
          </w:rPr>
          <w:t>j.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Set Appropriate Page Lengths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86" w:history="1">
        <w:r w:rsidRPr="00AA7A4D">
          <w:rPr>
            <w:rStyle w:val="Hyperlink"/>
            <w:noProof/>
          </w:rPr>
          <w:t>k.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Choose Appropriate Line Lengths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87" w:history="1">
        <w:r w:rsidRPr="00AA7A4D">
          <w:rPr>
            <w:rStyle w:val="Hyperlink"/>
            <w:noProof/>
          </w:rPr>
          <w:t>l.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Frames when Functions Must Remain Accessible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2"/>
        <w:tabs>
          <w:tab w:val="left" w:pos="440"/>
          <w:tab w:val="right" w:leader="dot" w:pos="86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eastAsia="ja-JP"/>
        </w:rPr>
      </w:pPr>
      <w:hyperlink w:anchor="_Toc9073588" w:history="1">
        <w:r w:rsidRPr="00AA7A4D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89" w:history="1">
        <w:r w:rsidRPr="00AA7A4D">
          <w:rPr>
            <w:rStyle w:val="Hyperlink"/>
            <w:noProof/>
          </w:rPr>
          <w:t>a.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Provide Navigational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90" w:history="1">
        <w:r w:rsidRPr="00AA7A4D">
          <w:rPr>
            <w:rStyle w:val="Hyperlink"/>
            <w:noProof/>
          </w:rPr>
          <w:t>b.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Differentiate and Group Navigation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91" w:history="1">
        <w:r w:rsidRPr="00AA7A4D">
          <w:rPr>
            <w:rStyle w:val="Hyperlink"/>
            <w:noProof/>
          </w:rPr>
          <w:t>c.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a Clickable ‘List of Contents’ on Long 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92" w:history="1">
        <w:r w:rsidRPr="00AA7A4D">
          <w:rPr>
            <w:rStyle w:val="Hyperlink"/>
            <w:noProof/>
          </w:rPr>
          <w:t>d.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Provide Feedback on Users’ 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93" w:history="1">
        <w:r w:rsidRPr="00AA7A4D">
          <w:rPr>
            <w:rStyle w:val="Hyperlink"/>
            <w:noProof/>
          </w:rPr>
          <w:t>e.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Place Primary Navigation Menus in the Left 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94" w:history="1">
        <w:r w:rsidRPr="00AA7A4D">
          <w:rPr>
            <w:rStyle w:val="Hyperlink"/>
            <w:noProof/>
          </w:rPr>
          <w:t>f.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Descriptive Tab Labels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95" w:history="1">
        <w:r w:rsidRPr="00AA7A4D">
          <w:rPr>
            <w:rStyle w:val="Hyperlink"/>
            <w:noProof/>
          </w:rPr>
          <w:t>g.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Present Tabs Effectively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96" w:history="1">
        <w:r w:rsidRPr="00AA7A4D">
          <w:rPr>
            <w:rStyle w:val="Hyperlink"/>
            <w:noProof/>
          </w:rPr>
          <w:t>h.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Keep Navigation-Only Pages Short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97" w:history="1">
        <w:r w:rsidRPr="00AA7A4D">
          <w:rPr>
            <w:rStyle w:val="Hyperlink"/>
            <w:noProof/>
          </w:rPr>
          <w:t>i.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Appropriate Menu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98" w:history="1">
        <w:r w:rsidRPr="00AA7A4D">
          <w:rPr>
            <w:rStyle w:val="Hyperlink"/>
            <w:noProof/>
          </w:rPr>
          <w:t>j.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Site Maps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599" w:history="1">
        <w:r w:rsidRPr="00AA7A4D">
          <w:rPr>
            <w:rStyle w:val="Hyperlink"/>
            <w:noProof/>
          </w:rPr>
          <w:t>k.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‘Glosses’ to Assist 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00" w:history="1">
        <w:r w:rsidRPr="00AA7A4D">
          <w:rPr>
            <w:rStyle w:val="Hyperlink"/>
            <w:noProof/>
          </w:rPr>
          <w:t>l.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Breadcrumb 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2"/>
        <w:tabs>
          <w:tab w:val="left" w:pos="440"/>
          <w:tab w:val="right" w:leader="dot" w:pos="86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eastAsia="ja-JP"/>
        </w:rPr>
      </w:pPr>
      <w:hyperlink w:anchor="_Toc9073601" w:history="1">
        <w:r w:rsidRPr="00AA7A4D">
          <w:rPr>
            <w:rStyle w:val="Hyperlink"/>
            <w:noProof/>
          </w:rPr>
          <w:t>7.</w:t>
        </w:r>
        <w:r>
          <w:rPr>
            <w:rFonts w:eastAsiaTheme="minorEastAsia"/>
            <w:b w:val="0"/>
            <w:bCs w:val="0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Scrolling &amp; Pagging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02" w:history="1">
        <w:r w:rsidRPr="00AA7A4D">
          <w:rPr>
            <w:rStyle w:val="Hyperlink"/>
            <w:noProof/>
          </w:rPr>
          <w:t>a.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Elitinate Horizontal Scrolling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03" w:history="1">
        <w:r w:rsidRPr="00AA7A4D">
          <w:rPr>
            <w:rStyle w:val="Hyperlink"/>
            <w:noProof/>
          </w:rPr>
          <w:t>b.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Faciliate Rapid Scrolling While Reading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04" w:history="1">
        <w:r w:rsidRPr="00AA7A4D">
          <w:rPr>
            <w:rStyle w:val="Hyperlink"/>
            <w:noProof/>
          </w:rPr>
          <w:t>c.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Scrolling Pages For Reading Comprehension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05" w:history="1">
        <w:r w:rsidRPr="00AA7A4D">
          <w:rPr>
            <w:rStyle w:val="Hyperlink"/>
            <w:noProof/>
          </w:rPr>
          <w:t>d.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Paging Rather Than Scrolling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06" w:history="1">
        <w:r w:rsidRPr="00AA7A4D">
          <w:rPr>
            <w:rStyle w:val="Hyperlink"/>
            <w:noProof/>
          </w:rPr>
          <w:t>e.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Scroll Fewer Screenfuls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2"/>
        <w:tabs>
          <w:tab w:val="left" w:pos="440"/>
          <w:tab w:val="right" w:leader="dot" w:pos="86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eastAsia="ja-JP"/>
        </w:rPr>
      </w:pPr>
      <w:hyperlink w:anchor="_Toc9073607" w:history="1">
        <w:r w:rsidRPr="00AA7A4D">
          <w:rPr>
            <w:rStyle w:val="Hyperlink"/>
            <w:noProof/>
          </w:rPr>
          <w:t>8.</w:t>
        </w:r>
        <w:r>
          <w:rPr>
            <w:rFonts w:eastAsiaTheme="minorEastAsia"/>
            <w:b w:val="0"/>
            <w:bCs w:val="0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Headings, Titles, Labels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08" w:history="1">
        <w:r w:rsidRPr="00AA7A4D">
          <w:rPr>
            <w:rStyle w:val="Hyperlink"/>
            <w:noProof/>
          </w:rPr>
          <w:t>a.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Clear Category Labels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09" w:history="1">
        <w:r w:rsidRPr="00AA7A4D">
          <w:rPr>
            <w:rStyle w:val="Hyperlink"/>
            <w:noProof/>
          </w:rPr>
          <w:t>b.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Provide Descriptive Page Titles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10" w:history="1">
        <w:r w:rsidRPr="00AA7A4D">
          <w:rPr>
            <w:rStyle w:val="Hyperlink"/>
            <w:noProof/>
          </w:rPr>
          <w:t>c.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Descriptive Headings Liberally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11" w:history="1">
        <w:r w:rsidRPr="00AA7A4D">
          <w:rPr>
            <w:rStyle w:val="Hyperlink"/>
            <w:noProof/>
          </w:rPr>
          <w:t>d.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Unique and Descriptive Headings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12" w:history="1">
        <w:r w:rsidRPr="00AA7A4D">
          <w:rPr>
            <w:rStyle w:val="Hyperlink"/>
            <w:noProof/>
          </w:rPr>
          <w:t>e.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Highlight Critical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13" w:history="1">
        <w:r w:rsidRPr="00AA7A4D">
          <w:rPr>
            <w:rStyle w:val="Hyperlink"/>
            <w:noProof/>
          </w:rPr>
          <w:t>f.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Descriptive Row and Column Headings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14" w:history="1">
        <w:r w:rsidRPr="00AA7A4D">
          <w:rPr>
            <w:rStyle w:val="Hyperlink"/>
            <w:noProof/>
          </w:rPr>
          <w:t>g.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Headings in the Appropriate HTML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15" w:history="1">
        <w:r w:rsidRPr="00AA7A4D">
          <w:rPr>
            <w:rStyle w:val="Hyperlink"/>
            <w:noProof/>
          </w:rPr>
          <w:t>h.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Provide Users with Good Ways to Reduce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2"/>
        <w:tabs>
          <w:tab w:val="left" w:pos="440"/>
          <w:tab w:val="right" w:leader="dot" w:pos="86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eastAsia="ja-JP"/>
        </w:rPr>
      </w:pPr>
      <w:hyperlink w:anchor="_Toc9073616" w:history="1">
        <w:r w:rsidRPr="00AA7A4D">
          <w:rPr>
            <w:rStyle w:val="Hyperlink"/>
            <w:noProof/>
          </w:rPr>
          <w:t>9.</w:t>
        </w:r>
        <w:r>
          <w:rPr>
            <w:rFonts w:eastAsiaTheme="minorEastAsia"/>
            <w:b w:val="0"/>
            <w:bCs w:val="0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17" w:history="1">
        <w:r w:rsidRPr="00AA7A4D">
          <w:rPr>
            <w:rStyle w:val="Hyperlink"/>
            <w:noProof/>
          </w:rPr>
          <w:t>a.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Meaningful Link Labels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18" w:history="1">
        <w:r w:rsidRPr="00AA7A4D">
          <w:rPr>
            <w:rStyle w:val="Hyperlink"/>
            <w:noProof/>
          </w:rPr>
          <w:t>b.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Link to Related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19" w:history="1">
        <w:r w:rsidRPr="00AA7A4D">
          <w:rPr>
            <w:rStyle w:val="Hyperlink"/>
            <w:noProof/>
          </w:rPr>
          <w:t>c.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Match Link Names with Their Destination 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20" w:history="1">
        <w:r w:rsidRPr="00AA7A4D">
          <w:rPr>
            <w:rStyle w:val="Hyperlink"/>
            <w:noProof/>
          </w:rPr>
          <w:t>d.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Avoid Misleading Cues to Click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21" w:history="1">
        <w:r w:rsidRPr="00AA7A4D">
          <w:rPr>
            <w:rStyle w:val="Hyperlink"/>
            <w:noProof/>
          </w:rPr>
          <w:t>e.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Repeat Important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22" w:history="1">
        <w:r w:rsidRPr="00AA7A4D">
          <w:rPr>
            <w:rStyle w:val="Hyperlink"/>
            <w:noProof/>
          </w:rPr>
          <w:t>f.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Text for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23" w:history="1">
        <w:r w:rsidRPr="00AA7A4D">
          <w:rPr>
            <w:rStyle w:val="Hyperlink"/>
            <w:noProof/>
          </w:rPr>
          <w:t>g.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Designate Used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24" w:history="1">
        <w:r w:rsidRPr="00AA7A4D">
          <w:rPr>
            <w:rStyle w:val="Hyperlink"/>
            <w:noProof/>
          </w:rPr>
          <w:t>h.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Provide Consistent Clickability Cues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25" w:history="1">
        <w:r w:rsidRPr="00AA7A4D">
          <w:rPr>
            <w:rStyle w:val="Hyperlink"/>
            <w:noProof/>
          </w:rPr>
          <w:t>i.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Ensure that Embedded Links are Descriptive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26" w:history="1">
        <w:r w:rsidRPr="00AA7A4D">
          <w:rPr>
            <w:rStyle w:val="Hyperlink"/>
            <w:noProof/>
          </w:rPr>
          <w:t>j.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‘Pointing-and-Clicking’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27" w:history="1">
        <w:r w:rsidRPr="00AA7A4D">
          <w:rPr>
            <w:rStyle w:val="Hyperlink"/>
            <w:noProof/>
          </w:rPr>
          <w:t>k.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Appropriate Text Link Lengths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28" w:history="1">
        <w:r w:rsidRPr="00AA7A4D">
          <w:rPr>
            <w:rStyle w:val="Hyperlink"/>
            <w:noProof/>
          </w:rPr>
          <w:t>l.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Indicate Internal vs. External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29" w:history="1">
        <w:r w:rsidRPr="00AA7A4D">
          <w:rPr>
            <w:rStyle w:val="Hyperlink"/>
            <w:noProof/>
          </w:rPr>
          <w:t>m.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Clarify Clickable Regions of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30" w:history="1">
        <w:r w:rsidRPr="00AA7A4D">
          <w:rPr>
            <w:rStyle w:val="Hyperlink"/>
            <w:noProof/>
          </w:rPr>
          <w:t>n.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Link to Supportive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2"/>
        <w:tabs>
          <w:tab w:val="left" w:pos="660"/>
          <w:tab w:val="right" w:leader="dot" w:pos="86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eastAsia="ja-JP"/>
        </w:rPr>
      </w:pPr>
      <w:hyperlink w:anchor="_Toc9073631" w:history="1">
        <w:r w:rsidRPr="00AA7A4D">
          <w:rPr>
            <w:rStyle w:val="Hyperlink"/>
            <w:noProof/>
          </w:rPr>
          <w:t>10.</w:t>
        </w:r>
        <w:r>
          <w:rPr>
            <w:rFonts w:eastAsiaTheme="minorEastAsia"/>
            <w:b w:val="0"/>
            <w:bCs w:val="0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Text Appearance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32" w:history="1">
        <w:r w:rsidRPr="00AA7A4D">
          <w:rPr>
            <w:rStyle w:val="Hyperlink"/>
            <w:noProof/>
          </w:rPr>
          <w:t>a.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Black Text on Plain, High-Contrast Backgrounds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33" w:history="1">
        <w:r w:rsidRPr="00AA7A4D">
          <w:rPr>
            <w:rStyle w:val="Hyperlink"/>
            <w:noProof/>
          </w:rPr>
          <w:t>b.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Format Common Items Consistently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34" w:history="1">
        <w:r w:rsidRPr="00AA7A4D">
          <w:rPr>
            <w:rStyle w:val="Hyperlink"/>
            <w:noProof/>
          </w:rPr>
          <w:t>c.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Mixed-Case for Prose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35" w:history="1">
        <w:r w:rsidRPr="00AA7A4D">
          <w:rPr>
            <w:rStyle w:val="Hyperlink"/>
            <w:noProof/>
          </w:rPr>
          <w:t>d.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Ensure Visual Consistency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36" w:history="1">
        <w:r w:rsidRPr="00AA7A4D">
          <w:rPr>
            <w:rStyle w:val="Hyperlink"/>
            <w:noProof/>
          </w:rPr>
          <w:t>e.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Bold Text Sparingly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37" w:history="1">
        <w:r w:rsidRPr="00AA7A4D">
          <w:rPr>
            <w:rStyle w:val="Hyperlink"/>
            <w:noProof/>
          </w:rPr>
          <w:t>f.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Attention-Attracting Features when Appropriate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38" w:history="1">
        <w:r w:rsidRPr="00AA7A4D">
          <w:rPr>
            <w:rStyle w:val="Hyperlink"/>
            <w:noProof/>
          </w:rPr>
          <w:t>g.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Familiar Fonts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39" w:history="1">
        <w:r w:rsidRPr="00AA7A4D">
          <w:rPr>
            <w:rStyle w:val="Hyperlink"/>
            <w:noProof/>
          </w:rPr>
          <w:t>h.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at Least 12-Point Font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40" w:history="1">
        <w:r w:rsidRPr="00AA7A4D">
          <w:rPr>
            <w:rStyle w:val="Hyperlink"/>
            <w:noProof/>
          </w:rPr>
          <w:t>i.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Color-Coding and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41" w:history="1">
        <w:r w:rsidRPr="00AA7A4D">
          <w:rPr>
            <w:rStyle w:val="Hyperlink"/>
            <w:noProof/>
          </w:rPr>
          <w:t>j.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Emphasize Importance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42" w:history="1">
        <w:r w:rsidRPr="00AA7A4D">
          <w:rPr>
            <w:rStyle w:val="Hyperlink"/>
            <w:noProof/>
          </w:rPr>
          <w:t>k.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Highlighting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2"/>
        <w:tabs>
          <w:tab w:val="left" w:pos="660"/>
          <w:tab w:val="right" w:leader="dot" w:pos="86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eastAsia="ja-JP"/>
        </w:rPr>
      </w:pPr>
      <w:hyperlink w:anchor="_Toc9073643" w:history="1">
        <w:r w:rsidRPr="00AA7A4D">
          <w:rPr>
            <w:rStyle w:val="Hyperlink"/>
            <w:noProof/>
          </w:rPr>
          <w:t>11.</w:t>
        </w:r>
        <w:r>
          <w:rPr>
            <w:rFonts w:eastAsiaTheme="minorEastAsia"/>
            <w:b w:val="0"/>
            <w:bCs w:val="0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44" w:history="1">
        <w:r w:rsidRPr="00AA7A4D">
          <w:rPr>
            <w:rStyle w:val="Hyperlink"/>
            <w:noProof/>
          </w:rPr>
          <w:t>a.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Order Elements to Maximize User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45" w:history="1">
        <w:r w:rsidRPr="00AA7A4D">
          <w:rPr>
            <w:rStyle w:val="Hyperlink"/>
            <w:noProof/>
          </w:rPr>
          <w:t>b.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Place Important Items at Top of the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46" w:history="1">
        <w:r w:rsidRPr="00AA7A4D">
          <w:rPr>
            <w:rStyle w:val="Hyperlink"/>
            <w:noProof/>
          </w:rPr>
          <w:t>c.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Format Lists to Ease Scanning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47" w:history="1">
        <w:r w:rsidRPr="00AA7A4D">
          <w:rPr>
            <w:rStyle w:val="Hyperlink"/>
            <w:noProof/>
          </w:rPr>
          <w:t>d.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Display Related Items in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48" w:history="1">
        <w:r w:rsidRPr="00AA7A4D">
          <w:rPr>
            <w:rStyle w:val="Hyperlink"/>
            <w:noProof/>
          </w:rPr>
          <w:t>e.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Introduce Each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49" w:history="1">
        <w:r w:rsidRPr="00AA7A4D">
          <w:rPr>
            <w:rStyle w:val="Hyperlink"/>
            <w:noProof/>
          </w:rPr>
          <w:t>f.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Static 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50" w:history="1">
        <w:r w:rsidRPr="00AA7A4D">
          <w:rPr>
            <w:rStyle w:val="Hyperlink"/>
            <w:noProof/>
          </w:rPr>
          <w:t>g.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Start Numbered Items at 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51" w:history="1">
        <w:r w:rsidRPr="00AA7A4D">
          <w:rPr>
            <w:rStyle w:val="Hyperlink"/>
            <w:noProof/>
          </w:rPr>
          <w:t>h.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Appropriate List 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52" w:history="1">
        <w:r w:rsidRPr="00AA7A4D">
          <w:rPr>
            <w:rStyle w:val="Hyperlink"/>
            <w:noProof/>
          </w:rPr>
          <w:t>i.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Capitalize First Letter of First Word in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2"/>
        <w:tabs>
          <w:tab w:val="left" w:pos="660"/>
          <w:tab w:val="right" w:leader="dot" w:pos="86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eastAsia="ja-JP"/>
        </w:rPr>
      </w:pPr>
      <w:hyperlink w:anchor="_Toc9073653" w:history="1">
        <w:r w:rsidRPr="00AA7A4D">
          <w:rPr>
            <w:rStyle w:val="Hyperlink"/>
            <w:noProof/>
          </w:rPr>
          <w:t>12.</w:t>
        </w:r>
        <w:r>
          <w:rPr>
            <w:rFonts w:eastAsiaTheme="minorEastAsia"/>
            <w:b w:val="0"/>
            <w:bCs w:val="0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Screen-based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54" w:history="1">
        <w:r w:rsidRPr="00AA7A4D">
          <w:rPr>
            <w:rStyle w:val="Hyperlink"/>
            <w:noProof/>
          </w:rPr>
          <w:t>a.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Distinguish Required and Optional Data Entry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55" w:history="1">
        <w:r w:rsidRPr="00AA7A4D">
          <w:rPr>
            <w:rStyle w:val="Hyperlink"/>
            <w:noProof/>
          </w:rPr>
          <w:t>b.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Label Pushbuttons Clearly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56" w:history="1">
        <w:r w:rsidRPr="00AA7A4D">
          <w:rPr>
            <w:rStyle w:val="Hyperlink"/>
            <w:noProof/>
          </w:rPr>
          <w:t>c.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Label Data Entry Fields Consistently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57" w:history="1">
        <w:r w:rsidRPr="00AA7A4D">
          <w:rPr>
            <w:rStyle w:val="Hyperlink"/>
            <w:noProof/>
          </w:rPr>
          <w:t>d.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Do Not Make User-Entered Codes Case Sensitive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58" w:history="1">
        <w:r w:rsidRPr="00AA7A4D">
          <w:rPr>
            <w:rStyle w:val="Hyperlink"/>
            <w:noProof/>
          </w:rPr>
          <w:t>e.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Label Data Entry Fields Clearly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59" w:history="1">
        <w:r w:rsidRPr="00AA7A4D">
          <w:rPr>
            <w:rStyle w:val="Hyperlink"/>
            <w:noProof/>
          </w:rPr>
          <w:t>f.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Minimize User Data 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60" w:history="1">
        <w:r w:rsidRPr="00AA7A4D">
          <w:rPr>
            <w:rStyle w:val="Hyperlink"/>
            <w:noProof/>
          </w:rPr>
          <w:t>g.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Put Labels Close to Data Entry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61" w:history="1">
        <w:r w:rsidRPr="00AA7A4D">
          <w:rPr>
            <w:rStyle w:val="Hyperlink"/>
            <w:noProof/>
          </w:rPr>
          <w:t>h.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Allow Users to See Their Entered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62" w:history="1">
        <w:r w:rsidRPr="00AA7A4D">
          <w:rPr>
            <w:rStyle w:val="Hyperlink"/>
            <w:noProof/>
          </w:rPr>
          <w:t>i.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Radio Buttons for Mutually Exclusive Selections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63" w:history="1">
        <w:r w:rsidRPr="00AA7A4D">
          <w:rPr>
            <w:rStyle w:val="Hyperlink"/>
            <w:noProof/>
          </w:rPr>
          <w:t>j.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Familiar Widgets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64" w:history="1">
        <w:r w:rsidRPr="00AA7A4D">
          <w:rPr>
            <w:rStyle w:val="Hyperlink"/>
            <w:noProof/>
          </w:rPr>
          <w:t>k.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Anticipate Typical User Errors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65" w:history="1">
        <w:r w:rsidRPr="00AA7A4D">
          <w:rPr>
            <w:rStyle w:val="Hyperlink"/>
            <w:noProof/>
          </w:rPr>
          <w:t>l.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Partition Long Data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66" w:history="1">
        <w:r w:rsidRPr="00AA7A4D">
          <w:rPr>
            <w:rStyle w:val="Hyperlink"/>
            <w:noProof/>
          </w:rPr>
          <w:t>m.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a Single Data Entry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67" w:history="1">
        <w:r w:rsidRPr="00AA7A4D">
          <w:rPr>
            <w:rStyle w:val="Hyperlink"/>
            <w:noProof/>
          </w:rPr>
          <w:t>n.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Prioritize Pushbuttons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68" w:history="1">
        <w:r w:rsidRPr="00AA7A4D">
          <w:rPr>
            <w:rStyle w:val="Hyperlink"/>
            <w:noProof/>
          </w:rPr>
          <w:t>o.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Check Boxes to Enable Multiple Selections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69" w:history="1">
        <w:r w:rsidRPr="00AA7A4D">
          <w:rPr>
            <w:rStyle w:val="Hyperlink"/>
            <w:noProof/>
          </w:rPr>
          <w:t>p.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Label Units of Measurement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70" w:history="1">
        <w:r w:rsidRPr="00AA7A4D">
          <w:rPr>
            <w:rStyle w:val="Hyperlink"/>
            <w:noProof/>
          </w:rPr>
          <w:t>q.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Do Not Limit Viewable List Box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71" w:history="1">
        <w:r w:rsidRPr="00AA7A4D">
          <w:rPr>
            <w:rStyle w:val="Hyperlink"/>
            <w:noProof/>
          </w:rPr>
          <w:t>r.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Display Default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72" w:history="1">
        <w:r w:rsidRPr="00AA7A4D">
          <w:rPr>
            <w:rStyle w:val="Hyperlink"/>
            <w:noProof/>
          </w:rPr>
          <w:t>s.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Place Cursor in First Data Entry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73" w:history="1">
        <w:r w:rsidRPr="00AA7A4D">
          <w:rPr>
            <w:rStyle w:val="Hyperlink"/>
            <w:noProof/>
          </w:rPr>
          <w:t>t.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Open Lists to Select One from Many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74" w:history="1">
        <w:r w:rsidRPr="00AA7A4D">
          <w:rPr>
            <w:rStyle w:val="Hyperlink"/>
            <w:noProof/>
          </w:rPr>
          <w:t>u.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Data Entry Fields to Speed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75" w:history="1">
        <w:r w:rsidRPr="00AA7A4D">
          <w:rPr>
            <w:rStyle w:val="Hyperlink"/>
            <w:noProof/>
          </w:rPr>
          <w:t>v.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Provide Auto-Tabbing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2"/>
        <w:tabs>
          <w:tab w:val="left" w:pos="660"/>
          <w:tab w:val="right" w:leader="dot" w:pos="86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eastAsia="ja-JP"/>
        </w:rPr>
      </w:pPr>
      <w:hyperlink w:anchor="_Toc9073676" w:history="1">
        <w:r w:rsidRPr="00AA7A4D">
          <w:rPr>
            <w:rStyle w:val="Hyperlink"/>
            <w:noProof/>
          </w:rPr>
          <w:t>13.</w:t>
        </w:r>
        <w:r>
          <w:rPr>
            <w:rFonts w:eastAsiaTheme="minorEastAsia"/>
            <w:b w:val="0"/>
            <w:bCs w:val="0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Graphics, Images, Multimedia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77" w:history="1">
        <w:r w:rsidRPr="00AA7A4D">
          <w:rPr>
            <w:rStyle w:val="Hyperlink"/>
            <w:noProof/>
          </w:rPr>
          <w:t>a.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Simple Background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78" w:history="1">
        <w:r w:rsidRPr="00AA7A4D">
          <w:rPr>
            <w:rStyle w:val="Hyperlink"/>
            <w:noProof/>
          </w:rPr>
          <w:t>b.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Label Clickable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79" w:history="1">
        <w:r w:rsidRPr="00AA7A4D">
          <w:rPr>
            <w:rStyle w:val="Hyperlink"/>
            <w:noProof/>
          </w:rPr>
          <w:t>c.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Ensure that Images Do Not Slow Downloads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80" w:history="1">
        <w:r w:rsidRPr="00AA7A4D">
          <w:rPr>
            <w:rStyle w:val="Hyperlink"/>
            <w:noProof/>
          </w:rPr>
          <w:t>d.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Video, Animation, and Audio Meaningfully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81" w:history="1">
        <w:r w:rsidRPr="00AA7A4D">
          <w:rPr>
            <w:rStyle w:val="Hyperlink"/>
            <w:noProof/>
          </w:rPr>
          <w:t>e.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Include Logos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82" w:history="1">
        <w:r w:rsidRPr="00AA7A4D">
          <w:rPr>
            <w:rStyle w:val="Hyperlink"/>
            <w:noProof/>
          </w:rPr>
          <w:t>f.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Graphics Should Not Look like Banner 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83" w:history="1">
        <w:r w:rsidRPr="00AA7A4D">
          <w:rPr>
            <w:rStyle w:val="Hyperlink"/>
            <w:noProof/>
          </w:rPr>
          <w:t>g.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Limit Large Images Above the Fold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84" w:history="1">
        <w:r w:rsidRPr="00AA7A4D">
          <w:rPr>
            <w:rStyle w:val="Hyperlink"/>
            <w:noProof/>
          </w:rPr>
          <w:t>h.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Ensure Web Site Images Convey Intended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85" w:history="1">
        <w:r w:rsidRPr="00AA7A4D">
          <w:rPr>
            <w:rStyle w:val="Hyperlink"/>
            <w:noProof/>
          </w:rPr>
          <w:t>i.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Limit the Use of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86" w:history="1">
        <w:r w:rsidRPr="00AA7A4D">
          <w:rPr>
            <w:rStyle w:val="Hyperlink"/>
            <w:noProof/>
          </w:rPr>
          <w:t>j.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Include Actual Data with Data 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87" w:history="1">
        <w:r w:rsidRPr="00AA7A4D">
          <w:rPr>
            <w:rStyle w:val="Hyperlink"/>
            <w:noProof/>
          </w:rPr>
          <w:t>k.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Display Monitoring Information Graphically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88" w:history="1">
        <w:r w:rsidRPr="00AA7A4D">
          <w:rPr>
            <w:rStyle w:val="Hyperlink"/>
            <w:noProof/>
          </w:rPr>
          <w:t>l.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Introduce Animation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89" w:history="1">
        <w:r w:rsidRPr="00AA7A4D">
          <w:rPr>
            <w:rStyle w:val="Hyperlink"/>
            <w:noProof/>
          </w:rPr>
          <w:t>m.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Emulate Real-World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90" w:history="1">
        <w:r w:rsidRPr="00AA7A4D">
          <w:rPr>
            <w:rStyle w:val="Hyperlink"/>
            <w:noProof/>
          </w:rPr>
          <w:t>n.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Thumbnail Images to Preview Larger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91" w:history="1">
        <w:r w:rsidRPr="00AA7A4D">
          <w:rPr>
            <w:rStyle w:val="Hyperlink"/>
            <w:noProof/>
          </w:rPr>
          <w:t>o.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Images to Facilitate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92" w:history="1">
        <w:r w:rsidRPr="00AA7A4D">
          <w:rPr>
            <w:rStyle w:val="Hyperlink"/>
            <w:noProof/>
          </w:rPr>
          <w:t>p.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Using Photographs of People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2"/>
        <w:tabs>
          <w:tab w:val="left" w:pos="660"/>
          <w:tab w:val="right" w:leader="dot" w:pos="86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eastAsia="ja-JP"/>
        </w:rPr>
      </w:pPr>
      <w:hyperlink w:anchor="_Toc9073693" w:history="1">
        <w:r w:rsidRPr="00AA7A4D">
          <w:rPr>
            <w:rStyle w:val="Hyperlink"/>
            <w:noProof/>
          </w:rPr>
          <w:t>14.</w:t>
        </w:r>
        <w:r>
          <w:rPr>
            <w:rFonts w:eastAsiaTheme="minorEastAsia"/>
            <w:b w:val="0"/>
            <w:bCs w:val="0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Writing Web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94" w:history="1">
        <w:r w:rsidRPr="00AA7A4D">
          <w:rPr>
            <w:rStyle w:val="Hyperlink"/>
            <w:noProof/>
          </w:rPr>
          <w:t>a.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Make Action Sequences Clear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95" w:history="1">
        <w:r w:rsidRPr="00AA7A4D">
          <w:rPr>
            <w:rStyle w:val="Hyperlink"/>
            <w:noProof/>
          </w:rPr>
          <w:t>b.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Avoid Jargon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96" w:history="1">
        <w:r w:rsidRPr="00AA7A4D">
          <w:rPr>
            <w:rStyle w:val="Hyperlink"/>
            <w:noProof/>
          </w:rPr>
          <w:t>c.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Familiar Words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97" w:history="1">
        <w:r w:rsidRPr="00AA7A4D">
          <w:rPr>
            <w:rStyle w:val="Hyperlink"/>
            <w:noProof/>
          </w:rPr>
          <w:t>d.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Define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98" w:history="1">
        <w:r w:rsidRPr="00AA7A4D">
          <w:rPr>
            <w:rStyle w:val="Hyperlink"/>
            <w:noProof/>
          </w:rPr>
          <w:t>e.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Abbreviations Sparingly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699" w:history="1">
        <w:r w:rsidRPr="00AA7A4D">
          <w:rPr>
            <w:rStyle w:val="Hyperlink"/>
            <w:noProof/>
          </w:rPr>
          <w:t>f.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Mixed Case with Prose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00" w:history="1">
        <w:r w:rsidRPr="00AA7A4D">
          <w:rPr>
            <w:rStyle w:val="Hyperlink"/>
            <w:noProof/>
          </w:rPr>
          <w:t>g.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Limit the Number of Words and Sentences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01" w:history="1">
        <w:r w:rsidRPr="00AA7A4D">
          <w:rPr>
            <w:rStyle w:val="Hyperlink"/>
            <w:noProof/>
          </w:rPr>
          <w:t>h.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Limit Prose Text on Navigation 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02" w:history="1">
        <w:r w:rsidRPr="00AA7A4D">
          <w:rPr>
            <w:rStyle w:val="Hyperlink"/>
            <w:noProof/>
          </w:rPr>
          <w:t>i.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Active Voice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03" w:history="1">
        <w:r w:rsidRPr="00AA7A4D">
          <w:rPr>
            <w:rStyle w:val="Hyperlink"/>
            <w:noProof/>
          </w:rPr>
          <w:t>j.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Write Instructions in the Affirmative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04" w:history="1">
        <w:r w:rsidRPr="00AA7A4D">
          <w:rPr>
            <w:rStyle w:val="Hyperlink"/>
            <w:noProof/>
          </w:rPr>
          <w:t>k.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Make First Sentences Descriptive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2"/>
        <w:tabs>
          <w:tab w:val="left" w:pos="660"/>
          <w:tab w:val="right" w:leader="dot" w:pos="86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eastAsia="ja-JP"/>
        </w:rPr>
      </w:pPr>
      <w:hyperlink w:anchor="_Toc9073705" w:history="1">
        <w:r w:rsidRPr="00AA7A4D">
          <w:rPr>
            <w:rStyle w:val="Hyperlink"/>
            <w:noProof/>
          </w:rPr>
          <w:t>15.</w:t>
        </w:r>
        <w:r>
          <w:rPr>
            <w:rFonts w:eastAsiaTheme="minorEastAsia"/>
            <w:b w:val="0"/>
            <w:bCs w:val="0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Content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06" w:history="1">
        <w:r w:rsidRPr="00AA7A4D">
          <w:rPr>
            <w:rStyle w:val="Hyperlink"/>
            <w:noProof/>
          </w:rPr>
          <w:t>a.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Organize Information Clearly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07" w:history="1">
        <w:r w:rsidRPr="00AA7A4D">
          <w:rPr>
            <w:rStyle w:val="Hyperlink"/>
            <w:noProof/>
          </w:rPr>
          <w:t>b.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Facilitate Scanning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08" w:history="1">
        <w:r w:rsidRPr="00AA7A4D">
          <w:rPr>
            <w:rStyle w:val="Hyperlink"/>
            <w:noProof/>
          </w:rPr>
          <w:t>c.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Ensure that Necessary Information is Displayed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09" w:history="1">
        <w:r w:rsidRPr="00AA7A4D">
          <w:rPr>
            <w:rStyle w:val="Hyperlink"/>
            <w:noProof/>
          </w:rPr>
          <w:t>d.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Group Related 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10" w:history="1">
        <w:r w:rsidRPr="00AA7A4D">
          <w:rPr>
            <w:rStyle w:val="Hyperlink"/>
            <w:noProof/>
          </w:rPr>
          <w:t>e.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Minimize the Number of Clicks or 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11" w:history="1">
        <w:r w:rsidRPr="00AA7A4D">
          <w:rPr>
            <w:rStyle w:val="Hyperlink"/>
            <w:noProof/>
          </w:rPr>
          <w:t>f.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Design Quantitative Content for Quick Understanding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12" w:history="1">
        <w:r w:rsidRPr="00AA7A4D">
          <w:rPr>
            <w:rStyle w:val="Hyperlink"/>
            <w:noProof/>
          </w:rPr>
          <w:t>g.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Display Only Necessary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13" w:history="1">
        <w:r w:rsidRPr="00AA7A4D">
          <w:rPr>
            <w:rStyle w:val="Hyperlink"/>
            <w:noProof/>
          </w:rPr>
          <w:t>h.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Format Information for Multiple Audiences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14" w:history="1">
        <w:r w:rsidRPr="00AA7A4D">
          <w:rPr>
            <w:rStyle w:val="Hyperlink"/>
            <w:noProof/>
          </w:rPr>
          <w:t>i.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Use Color for Grouping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2"/>
        <w:tabs>
          <w:tab w:val="left" w:pos="660"/>
          <w:tab w:val="right" w:leader="dot" w:pos="86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eastAsia="ja-JP"/>
        </w:rPr>
      </w:pPr>
      <w:hyperlink w:anchor="_Toc9073715" w:history="1">
        <w:r w:rsidRPr="00AA7A4D">
          <w:rPr>
            <w:rStyle w:val="Hyperlink"/>
            <w:noProof/>
          </w:rPr>
          <w:t>16.</w:t>
        </w:r>
        <w:r>
          <w:rPr>
            <w:rFonts w:eastAsiaTheme="minorEastAsia"/>
            <w:b w:val="0"/>
            <w:bCs w:val="0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16" w:history="1">
        <w:r w:rsidRPr="00AA7A4D">
          <w:rPr>
            <w:rStyle w:val="Hyperlink"/>
            <w:noProof/>
          </w:rPr>
          <w:t>a.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Ensure Usable Search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17" w:history="1">
        <w:r w:rsidRPr="00AA7A4D">
          <w:rPr>
            <w:rStyle w:val="Hyperlink"/>
            <w:noProof/>
          </w:rPr>
          <w:t>b.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Design Search Engines To Search The Entier 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18" w:history="1">
        <w:r w:rsidRPr="00AA7A4D">
          <w:rPr>
            <w:rStyle w:val="Hyperlink"/>
            <w:noProof/>
          </w:rPr>
          <w:t>c.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Make Upper- and Lowercase Search Terms Equivalent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19" w:history="1">
        <w:r w:rsidRPr="00AA7A4D">
          <w:rPr>
            <w:rStyle w:val="Hyperlink"/>
            <w:noProof/>
          </w:rPr>
          <w:t>d.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Provide a Search Option on Each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20" w:history="1">
        <w:r w:rsidRPr="00AA7A4D">
          <w:rPr>
            <w:rStyle w:val="Hyperlink"/>
            <w:noProof/>
          </w:rPr>
          <w:t>e.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Design Search Around User’s Term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21" w:history="1">
        <w:r w:rsidRPr="00AA7A4D">
          <w:rPr>
            <w:rStyle w:val="Hyperlink"/>
            <w:noProof/>
          </w:rPr>
          <w:t>f.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Allow Simple Searches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22" w:history="1">
        <w:r w:rsidRPr="00AA7A4D">
          <w:rPr>
            <w:rStyle w:val="Hyperlink"/>
            <w:noProof/>
          </w:rPr>
          <w:t>g.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Notify User When Multiple Search Options Exist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23" w:history="1">
        <w:r w:rsidRPr="00AA7A4D">
          <w:rPr>
            <w:rStyle w:val="Hyperlink"/>
            <w:noProof/>
          </w:rPr>
          <w:t>h.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Include Hints To Improve Search Performace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3"/>
        <w:tabs>
          <w:tab w:val="left" w:pos="660"/>
          <w:tab w:val="right" w:leader="dot" w:pos="8630"/>
        </w:tabs>
        <w:rPr>
          <w:rFonts w:eastAsiaTheme="minorEastAsia"/>
          <w:noProof/>
          <w:color w:val="auto"/>
          <w:sz w:val="22"/>
          <w:szCs w:val="22"/>
          <w:lang w:eastAsia="ja-JP"/>
        </w:rPr>
      </w:pPr>
      <w:hyperlink w:anchor="_Toc9073724" w:history="1">
        <w:r w:rsidRPr="00AA7A4D">
          <w:rPr>
            <w:rStyle w:val="Hyperlink"/>
            <w:noProof/>
          </w:rPr>
          <w:t>i.</w:t>
        </w:r>
        <w:r>
          <w:rPr>
            <w:rFonts w:eastAsiaTheme="minorEastAsia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Provide Search Templates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/>
          <w:b w:val="0"/>
          <w:bCs w:val="0"/>
          <w:caps w:val="0"/>
          <w:noProof/>
          <w:color w:val="auto"/>
          <w:sz w:val="22"/>
          <w:szCs w:val="22"/>
          <w:lang w:eastAsia="ja-JP"/>
        </w:rPr>
      </w:pPr>
      <w:hyperlink w:anchor="_Toc9073725" w:history="1">
        <w:r w:rsidRPr="00AA7A4D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color w:val="auto"/>
            <w:sz w:val="22"/>
            <w:szCs w:val="22"/>
            <w:lang w:eastAsia="ja-JP"/>
          </w:rPr>
          <w:tab/>
        </w:r>
        <w:r w:rsidRPr="00AA7A4D">
          <w:rPr>
            <w:rStyle w:val="Hyperlink"/>
            <w:noProof/>
          </w:rPr>
          <w:t>Phân tích các thông số Google 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5EC5" w:rsidRDefault="00C85EC5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fldChar w:fldCharType="end"/>
      </w:r>
    </w:p>
    <w:p w:rsidR="00860233" w:rsidRDefault="00860233">
      <w:r>
        <w:br w:type="page"/>
      </w:r>
    </w:p>
    <w:p w:rsidR="00860233" w:rsidRDefault="00860233" w:rsidP="00860233">
      <w:pPr>
        <w:pStyle w:val="Heading1"/>
        <w:numPr>
          <w:ilvl w:val="0"/>
          <w:numId w:val="17"/>
        </w:numPr>
      </w:pPr>
      <w:bookmarkStart w:id="6" w:name="_Toc9073527"/>
      <w:r>
        <w:lastRenderedPageBreak/>
        <w:t>Phân tích các tiêu chí thiết kế website</w:t>
      </w:r>
      <w:bookmarkEnd w:id="6"/>
    </w:p>
    <w:p w:rsidR="00860233" w:rsidRDefault="00860233" w:rsidP="00C85EC5">
      <w:pPr>
        <w:pStyle w:val="ListParagraph"/>
        <w:numPr>
          <w:ilvl w:val="0"/>
          <w:numId w:val="18"/>
        </w:numPr>
        <w:outlineLvl w:val="1"/>
      </w:pPr>
      <w:bookmarkStart w:id="7" w:name="_Toc9073528"/>
      <w:r>
        <w:t>Optimi</w:t>
      </w:r>
      <w:r w:rsidR="00E12681">
        <w:t>zing the</w:t>
      </w:r>
      <w:r>
        <w:t xml:space="preserve"> User Experience</w:t>
      </w:r>
      <w:bookmarkEnd w:id="7"/>
    </w:p>
    <w:p w:rsidR="00860233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8" w:name="_Toc9073529"/>
      <w:r w:rsidRPr="00E12681">
        <w:t>Do Not Display Unsolicited Windows or Graphics</w:t>
      </w:r>
      <w:bookmarkEnd w:id="8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9" w:name="_Toc9073530"/>
      <w:r w:rsidRPr="00E12681">
        <w:t>Increase Web Site Credibility</w:t>
      </w:r>
      <w:bookmarkEnd w:id="9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10" w:name="_Toc9073531"/>
      <w:r w:rsidRPr="00E12681">
        <w:t>Standardize Task Sequences</w:t>
      </w:r>
      <w:bookmarkEnd w:id="10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11" w:name="_Toc9073532"/>
      <w:r w:rsidRPr="00E12681">
        <w:t>Reduce the User’s Workload</w:t>
      </w:r>
      <w:bookmarkEnd w:id="11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12" w:name="_Toc9073533"/>
      <w:r w:rsidRPr="00E12681">
        <w:t>Design for Working Memory Limitations</w:t>
      </w:r>
      <w:bookmarkEnd w:id="12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13" w:name="_Toc9073534"/>
      <w:r w:rsidRPr="00E12681">
        <w:t>Minimize Page Download Time</w:t>
      </w:r>
      <w:bookmarkEnd w:id="13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14" w:name="_Toc9073535"/>
      <w:r w:rsidRPr="00E12681">
        <w:t>Warn of ‘Time Outs</w:t>
      </w:r>
      <w:r>
        <w:t>’</w:t>
      </w:r>
      <w:bookmarkEnd w:id="14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15" w:name="_Toc9073536"/>
      <w:r w:rsidRPr="00E12681">
        <w:t>Display Information in a Directly Usable Format</w:t>
      </w:r>
      <w:bookmarkEnd w:id="15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16" w:name="_Toc9073537"/>
      <w:r w:rsidRPr="00E12681">
        <w:t>Format Information for Reading and Printing</w:t>
      </w:r>
      <w:bookmarkEnd w:id="16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17" w:name="_Toc9073538"/>
      <w:r w:rsidRPr="00E12681">
        <w:t>Provide Feedback when Users Must Wait</w:t>
      </w:r>
      <w:bookmarkEnd w:id="17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18" w:name="_Toc9073539"/>
      <w:r w:rsidRPr="00E12681">
        <w:t>Inform Users of Long Download Times</w:t>
      </w:r>
      <w:bookmarkEnd w:id="18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19" w:name="_Toc9073540"/>
      <w:r w:rsidRPr="00E12681">
        <w:t>Develop Pages that Will Print Properly</w:t>
      </w:r>
      <w:bookmarkEnd w:id="19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20" w:name="_Toc9073541"/>
      <w:r w:rsidRPr="00E12681">
        <w:t>Do Not Require Users to Multitask While Reading</w:t>
      </w:r>
      <w:bookmarkEnd w:id="20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21" w:name="_Toc9073542"/>
      <w:r w:rsidRPr="00E12681">
        <w:t>Use Users’ Terminology in Help Documentation</w:t>
      </w:r>
      <w:bookmarkEnd w:id="21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22" w:name="_Toc9073543"/>
      <w:r w:rsidRPr="00E12681">
        <w:t>Provide Printing Options</w:t>
      </w:r>
      <w:bookmarkEnd w:id="22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23" w:name="_Toc9073544"/>
      <w:r w:rsidRPr="00E12681">
        <w:t>Provide Assistance to Users</w:t>
      </w:r>
      <w:bookmarkEnd w:id="23"/>
    </w:p>
    <w:p w:rsidR="00860233" w:rsidRDefault="00860233" w:rsidP="00860233">
      <w:pPr>
        <w:pStyle w:val="ListParagraph"/>
        <w:numPr>
          <w:ilvl w:val="0"/>
          <w:numId w:val="18"/>
        </w:numPr>
        <w:outlineLvl w:val="1"/>
      </w:pPr>
      <w:bookmarkStart w:id="24" w:name="_Toc9073545"/>
      <w:r>
        <w:t>Accessibility</w:t>
      </w:r>
      <w:bookmarkEnd w:id="24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25" w:name="_Toc9073546"/>
      <w:r w:rsidRPr="00E12681">
        <w:t>Comply with Section 508</w:t>
      </w:r>
      <w:bookmarkEnd w:id="25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26" w:name="_Toc9073547"/>
      <w:r w:rsidRPr="00E12681">
        <w:t>Design Forms for Users Using Assistive Technologies</w:t>
      </w:r>
      <w:bookmarkEnd w:id="26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27" w:name="_Toc9073548"/>
      <w:r w:rsidRPr="00E12681">
        <w:t>Do Not Use Color Alone to Convey Information</w:t>
      </w:r>
      <w:bookmarkEnd w:id="27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28" w:name="_Toc9073549"/>
      <w:r w:rsidRPr="00E12681">
        <w:t>Enable Users to Skip Repetitive Navigation Links</w:t>
      </w:r>
      <w:bookmarkEnd w:id="28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29" w:name="_Toc9073550"/>
      <w:r w:rsidRPr="00E12681">
        <w:t>Provide Text Equivalents for Non-Text Elements</w:t>
      </w:r>
      <w:bookmarkEnd w:id="29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30" w:name="_Toc9073551"/>
      <w:r w:rsidRPr="00E12681">
        <w:t>Test Plug-Ins and Applets for Accessibility</w:t>
      </w:r>
      <w:bookmarkEnd w:id="30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31" w:name="_Toc9073552"/>
      <w:r w:rsidRPr="00E12681">
        <w:t>Ensure that Scripts Allow Accessibility</w:t>
      </w:r>
      <w:bookmarkEnd w:id="31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32" w:name="_Toc9073553"/>
      <w:r w:rsidRPr="00E12681">
        <w:t>Provide Equivalent Pages</w:t>
      </w:r>
      <w:bookmarkEnd w:id="32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33" w:name="_Toc9073554"/>
      <w:r w:rsidRPr="00E12681">
        <w:t>Provide Client-Side Image Maps</w:t>
      </w:r>
      <w:bookmarkEnd w:id="33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34" w:name="_Toc9073555"/>
      <w:r w:rsidRPr="00E12681">
        <w:t>Synchronize Multimedia Elements</w:t>
      </w:r>
      <w:bookmarkEnd w:id="34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35" w:name="_Toc9073556"/>
      <w:r w:rsidRPr="00E12681">
        <w:t>Do Not Require Style Sheets</w:t>
      </w:r>
      <w:bookmarkEnd w:id="35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36" w:name="_Toc9073557"/>
      <w:r w:rsidRPr="00E12681">
        <w:t>Provide Frame Titles</w:t>
      </w:r>
      <w:bookmarkEnd w:id="36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37" w:name="_Toc9073558"/>
      <w:r w:rsidRPr="00E12681">
        <w:t>Avoid Screen Flicker</w:t>
      </w:r>
      <w:bookmarkEnd w:id="37"/>
    </w:p>
    <w:p w:rsidR="00860233" w:rsidRDefault="00860233" w:rsidP="00860233">
      <w:pPr>
        <w:pStyle w:val="ListParagraph"/>
        <w:numPr>
          <w:ilvl w:val="0"/>
          <w:numId w:val="18"/>
        </w:numPr>
        <w:outlineLvl w:val="1"/>
      </w:pPr>
      <w:bookmarkStart w:id="38" w:name="_Toc9073559"/>
      <w:r>
        <w:t>Hardware &amp; Software</w:t>
      </w:r>
      <w:bookmarkEnd w:id="38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39" w:name="_Toc9073560"/>
      <w:r w:rsidRPr="00E12681">
        <w:t>Design for Common Browsers</w:t>
      </w:r>
      <w:bookmarkEnd w:id="39"/>
    </w:p>
    <w:p w:rsidR="00E12681" w:rsidRDefault="00E12681" w:rsidP="00C85EC5">
      <w:pPr>
        <w:pStyle w:val="ListParagraph"/>
        <w:numPr>
          <w:ilvl w:val="1"/>
          <w:numId w:val="18"/>
        </w:numPr>
        <w:outlineLvl w:val="2"/>
      </w:pPr>
      <w:bookmarkStart w:id="40" w:name="_Toc9073561"/>
      <w:r w:rsidRPr="00E12681">
        <w:t>Account for Browser Differences</w:t>
      </w:r>
      <w:bookmarkEnd w:id="40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41" w:name="_Toc9073562"/>
      <w:r w:rsidRPr="00D84A09">
        <w:t>Design for Popular Operating Systems</w:t>
      </w:r>
      <w:bookmarkEnd w:id="41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42" w:name="_Toc9073563"/>
      <w:r w:rsidRPr="00D84A09">
        <w:t>Design for User’s Typical Connection Speed</w:t>
      </w:r>
      <w:bookmarkEnd w:id="42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43" w:name="_Toc9073564"/>
      <w:r w:rsidRPr="00D84A09">
        <w:t>Design for Commonly Used Screen Resolutions</w:t>
      </w:r>
      <w:bookmarkEnd w:id="43"/>
    </w:p>
    <w:p w:rsidR="00860233" w:rsidRDefault="00860233" w:rsidP="00860233">
      <w:pPr>
        <w:pStyle w:val="ListParagraph"/>
        <w:numPr>
          <w:ilvl w:val="0"/>
          <w:numId w:val="18"/>
        </w:numPr>
        <w:outlineLvl w:val="1"/>
      </w:pPr>
      <w:bookmarkStart w:id="44" w:name="_Toc9073565"/>
      <w:r>
        <w:t>The Homepage</w:t>
      </w:r>
      <w:bookmarkEnd w:id="44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45" w:name="_Toc9073566"/>
      <w:r w:rsidRPr="00D84A09">
        <w:t>Enable Access to the Homepage</w:t>
      </w:r>
      <w:bookmarkEnd w:id="45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46" w:name="_Toc9073567"/>
      <w:r w:rsidRPr="00D84A09">
        <w:t>Show All Major Options on the Homepage</w:t>
      </w:r>
      <w:bookmarkEnd w:id="46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47" w:name="_Toc9073568"/>
      <w:r w:rsidRPr="00D84A09">
        <w:t>Create a Positive First Impression of Your Site</w:t>
      </w:r>
      <w:bookmarkEnd w:id="47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48" w:name="_Toc9073569"/>
      <w:r w:rsidRPr="00D84A09">
        <w:lastRenderedPageBreak/>
        <w:t>Communicate the Web Site’s Value and Purpose</w:t>
      </w:r>
      <w:bookmarkEnd w:id="48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49" w:name="_Toc9073570"/>
      <w:r w:rsidRPr="00D84A09">
        <w:t>Limit Prose Text on the Homepage</w:t>
      </w:r>
      <w:bookmarkEnd w:id="49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50" w:name="_Toc9073571"/>
      <w:r w:rsidRPr="00D84A09">
        <w:t>Ensure the Homepage Looks like a Homepage</w:t>
      </w:r>
      <w:bookmarkEnd w:id="50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51" w:name="_Toc9073572"/>
      <w:r w:rsidRPr="00D84A09">
        <w:t>Limit Homepage Length</w:t>
      </w:r>
      <w:bookmarkEnd w:id="51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52" w:name="_Toc9073573"/>
      <w:r w:rsidRPr="00D84A09">
        <w:t>Announce Changes to a Web Site</w:t>
      </w:r>
      <w:bookmarkEnd w:id="52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53" w:name="_Toc9073574"/>
      <w:r w:rsidRPr="00D84A09">
        <w:t>Attend to Homepage Panel Width</w:t>
      </w:r>
      <w:bookmarkEnd w:id="53"/>
    </w:p>
    <w:p w:rsidR="00860233" w:rsidRDefault="00860233" w:rsidP="00860233">
      <w:pPr>
        <w:pStyle w:val="ListParagraph"/>
        <w:numPr>
          <w:ilvl w:val="0"/>
          <w:numId w:val="18"/>
        </w:numPr>
        <w:outlineLvl w:val="1"/>
      </w:pPr>
      <w:bookmarkStart w:id="54" w:name="_Toc9073575"/>
      <w:r>
        <w:t>Page Layout</w:t>
      </w:r>
      <w:bookmarkEnd w:id="54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55" w:name="_Toc9073576"/>
      <w:r w:rsidRPr="00D84A09">
        <w:t>Avoid Cluttered Displays</w:t>
      </w:r>
      <w:bookmarkEnd w:id="55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56" w:name="_Toc9073577"/>
      <w:r w:rsidRPr="00D84A09">
        <w:t>Place Important Items Consistently</w:t>
      </w:r>
      <w:bookmarkEnd w:id="56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57" w:name="_Toc9073578"/>
      <w:r w:rsidRPr="00D84A09">
        <w:t>Place Important Items at Top Center</w:t>
      </w:r>
      <w:bookmarkEnd w:id="57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58" w:name="_Toc9073579"/>
      <w:r w:rsidRPr="00D84A09">
        <w:t>Structure for Easy Comparison</w:t>
      </w:r>
      <w:bookmarkEnd w:id="58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59" w:name="_Toc9073580"/>
      <w:r w:rsidRPr="00D84A09">
        <w:t>Establish Level of Importance</w:t>
      </w:r>
      <w:bookmarkEnd w:id="59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60" w:name="_Toc9073581"/>
      <w:r w:rsidRPr="00D84A09">
        <w:t>Optimize Display Density</w:t>
      </w:r>
      <w:bookmarkEnd w:id="60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61" w:name="_Toc9073582"/>
      <w:r w:rsidRPr="00D84A09">
        <w:t>Align Items on a Page</w:t>
      </w:r>
      <w:bookmarkEnd w:id="61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62" w:name="_Toc9073583"/>
      <w:r w:rsidRPr="00D84A09">
        <w:t>Use Fluid Layouts</w:t>
      </w:r>
      <w:bookmarkEnd w:id="62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63" w:name="_Toc9073584"/>
      <w:r w:rsidRPr="00D84A09">
        <w:t>Avoid Scroll Stoppers</w:t>
      </w:r>
      <w:bookmarkEnd w:id="63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64" w:name="_Toc9073585"/>
      <w:r w:rsidRPr="00D84A09">
        <w:t>Set Appropriate Page Lengths</w:t>
      </w:r>
      <w:bookmarkEnd w:id="64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65" w:name="_Toc9073586"/>
      <w:r w:rsidRPr="00D84A09">
        <w:t>Choose Appropriate Line Lengths</w:t>
      </w:r>
      <w:bookmarkEnd w:id="65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66" w:name="_Toc9073587"/>
      <w:r w:rsidRPr="00D84A09">
        <w:t>Use Frames when Functions Must Remain Accessible</w:t>
      </w:r>
      <w:bookmarkEnd w:id="66"/>
    </w:p>
    <w:p w:rsidR="00860233" w:rsidRDefault="00860233" w:rsidP="00860233">
      <w:pPr>
        <w:pStyle w:val="ListParagraph"/>
        <w:numPr>
          <w:ilvl w:val="0"/>
          <w:numId w:val="18"/>
        </w:numPr>
        <w:outlineLvl w:val="1"/>
      </w:pPr>
      <w:bookmarkStart w:id="67" w:name="_Toc9073588"/>
      <w:r>
        <w:t>Navigation</w:t>
      </w:r>
      <w:bookmarkEnd w:id="67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68" w:name="_Toc9073589"/>
      <w:r w:rsidRPr="00D84A09">
        <w:t>Provide Navigational Options</w:t>
      </w:r>
      <w:bookmarkEnd w:id="68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69" w:name="_Toc9073590"/>
      <w:r w:rsidRPr="00D84A09">
        <w:t>Differentiate and Group Navigation Elements</w:t>
      </w:r>
      <w:bookmarkEnd w:id="69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70" w:name="_Toc9073591"/>
      <w:r w:rsidRPr="00D84A09">
        <w:t>Use a Clickable ‘List of Contents’ on Long Pages</w:t>
      </w:r>
      <w:bookmarkEnd w:id="70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71" w:name="_Toc9073592"/>
      <w:r w:rsidRPr="00D84A09">
        <w:t>Provide Feedback on Users’ Location</w:t>
      </w:r>
      <w:bookmarkEnd w:id="71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72" w:name="_Toc9073593"/>
      <w:r w:rsidRPr="00D84A09">
        <w:t>Place Primary Navigation Menus in the Left Panel</w:t>
      </w:r>
      <w:bookmarkEnd w:id="72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73" w:name="_Toc9073594"/>
      <w:r w:rsidRPr="00D84A09">
        <w:t>Use Descriptive Tab Labels</w:t>
      </w:r>
      <w:bookmarkEnd w:id="73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74" w:name="_Toc9073595"/>
      <w:r w:rsidRPr="00D84A09">
        <w:t>Present Tabs Effectively</w:t>
      </w:r>
      <w:bookmarkEnd w:id="74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75" w:name="_Toc9073596"/>
      <w:r w:rsidRPr="00D84A09">
        <w:t>Keep Navigation-Only Pages Short</w:t>
      </w:r>
      <w:bookmarkEnd w:id="75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76" w:name="_Toc9073597"/>
      <w:r w:rsidRPr="00D84A09">
        <w:t>Use Appropriate Menu Types</w:t>
      </w:r>
      <w:bookmarkEnd w:id="76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77" w:name="_Toc9073598"/>
      <w:r w:rsidRPr="00D84A09">
        <w:t>Use Site Maps</w:t>
      </w:r>
      <w:bookmarkEnd w:id="77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78" w:name="_Toc9073599"/>
      <w:r w:rsidRPr="00D84A09">
        <w:t>Use ‘Glosses’ to Assist Navigation</w:t>
      </w:r>
      <w:bookmarkEnd w:id="78"/>
    </w:p>
    <w:p w:rsidR="00D84A09" w:rsidRDefault="00D84A09" w:rsidP="00C85EC5">
      <w:pPr>
        <w:pStyle w:val="ListParagraph"/>
        <w:numPr>
          <w:ilvl w:val="1"/>
          <w:numId w:val="18"/>
        </w:numPr>
        <w:outlineLvl w:val="2"/>
      </w:pPr>
      <w:bookmarkStart w:id="79" w:name="_Toc9073600"/>
      <w:r w:rsidRPr="00D84A09">
        <w:t>Breadcrumb Navigation</w:t>
      </w:r>
      <w:bookmarkEnd w:id="79"/>
    </w:p>
    <w:p w:rsidR="00F04A20" w:rsidRDefault="00860233" w:rsidP="00F04A20">
      <w:pPr>
        <w:pStyle w:val="ListParagraph"/>
        <w:numPr>
          <w:ilvl w:val="0"/>
          <w:numId w:val="18"/>
        </w:numPr>
        <w:outlineLvl w:val="1"/>
      </w:pPr>
      <w:bookmarkStart w:id="80" w:name="_Toc9073601"/>
      <w:r>
        <w:t>Scrolling &amp; Pagging</w:t>
      </w:r>
      <w:bookmarkEnd w:id="80"/>
    </w:p>
    <w:p w:rsidR="00F04A20" w:rsidRDefault="00F04A20" w:rsidP="00C85EC5">
      <w:pPr>
        <w:pStyle w:val="ListParagraph"/>
        <w:numPr>
          <w:ilvl w:val="1"/>
          <w:numId w:val="18"/>
        </w:numPr>
        <w:outlineLvl w:val="2"/>
      </w:pPr>
      <w:bookmarkStart w:id="81" w:name="_Toc9073602"/>
      <w:r>
        <w:t>Elitinate Horizontal Scrolling</w:t>
      </w:r>
      <w:bookmarkEnd w:id="81"/>
    </w:p>
    <w:p w:rsidR="00F04A20" w:rsidRDefault="00F04A20" w:rsidP="00C85EC5">
      <w:pPr>
        <w:pStyle w:val="ListParagraph"/>
        <w:numPr>
          <w:ilvl w:val="1"/>
          <w:numId w:val="18"/>
        </w:numPr>
        <w:outlineLvl w:val="2"/>
      </w:pPr>
      <w:bookmarkStart w:id="82" w:name="_Toc9073603"/>
      <w:r>
        <w:t>Faciliate Rapid Scrolling While Reading</w:t>
      </w:r>
      <w:bookmarkEnd w:id="82"/>
    </w:p>
    <w:p w:rsidR="00F04A20" w:rsidRDefault="00F04A20" w:rsidP="00C85EC5">
      <w:pPr>
        <w:pStyle w:val="ListParagraph"/>
        <w:numPr>
          <w:ilvl w:val="1"/>
          <w:numId w:val="18"/>
        </w:numPr>
        <w:outlineLvl w:val="2"/>
      </w:pPr>
      <w:bookmarkStart w:id="83" w:name="_Toc9073604"/>
      <w:r w:rsidRPr="00F04A20">
        <w:t>Use Scrolling Pages For Reading Comprehension</w:t>
      </w:r>
      <w:bookmarkEnd w:id="83"/>
    </w:p>
    <w:p w:rsidR="00F04A20" w:rsidRDefault="00F04A20" w:rsidP="00C85EC5">
      <w:pPr>
        <w:pStyle w:val="ListParagraph"/>
        <w:numPr>
          <w:ilvl w:val="1"/>
          <w:numId w:val="18"/>
        </w:numPr>
        <w:outlineLvl w:val="2"/>
      </w:pPr>
      <w:bookmarkStart w:id="84" w:name="_Toc9073605"/>
      <w:r w:rsidRPr="00F04A20">
        <w:t>Use Paging Rather Than Scrolling</w:t>
      </w:r>
      <w:bookmarkEnd w:id="84"/>
    </w:p>
    <w:p w:rsidR="00F04A20" w:rsidRDefault="00F04A20" w:rsidP="00C85EC5">
      <w:pPr>
        <w:pStyle w:val="ListParagraph"/>
        <w:numPr>
          <w:ilvl w:val="1"/>
          <w:numId w:val="18"/>
        </w:numPr>
        <w:outlineLvl w:val="2"/>
      </w:pPr>
      <w:bookmarkStart w:id="85" w:name="_Toc9073606"/>
      <w:r w:rsidRPr="00F04A20">
        <w:t>Scroll Fewer Screenfuls</w:t>
      </w:r>
      <w:bookmarkEnd w:id="85"/>
    </w:p>
    <w:p w:rsidR="00860233" w:rsidRDefault="00860233" w:rsidP="00860233">
      <w:pPr>
        <w:pStyle w:val="ListParagraph"/>
        <w:numPr>
          <w:ilvl w:val="0"/>
          <w:numId w:val="18"/>
        </w:numPr>
        <w:outlineLvl w:val="1"/>
      </w:pPr>
      <w:bookmarkStart w:id="86" w:name="_Toc9073607"/>
      <w:r>
        <w:t>Headings, Titles, Labels</w:t>
      </w:r>
      <w:bookmarkEnd w:id="86"/>
    </w:p>
    <w:p w:rsidR="00F04A20" w:rsidRDefault="00F04A20" w:rsidP="00C85EC5">
      <w:pPr>
        <w:pStyle w:val="ListParagraph"/>
        <w:numPr>
          <w:ilvl w:val="1"/>
          <w:numId w:val="18"/>
        </w:numPr>
        <w:outlineLvl w:val="2"/>
      </w:pPr>
      <w:bookmarkStart w:id="87" w:name="_Toc9073608"/>
      <w:r w:rsidRPr="00F04A20">
        <w:t>Use Clear Category Labels</w:t>
      </w:r>
      <w:bookmarkEnd w:id="87"/>
    </w:p>
    <w:p w:rsidR="00F04A20" w:rsidRDefault="00F04A20" w:rsidP="00C85EC5">
      <w:pPr>
        <w:pStyle w:val="ListParagraph"/>
        <w:numPr>
          <w:ilvl w:val="1"/>
          <w:numId w:val="18"/>
        </w:numPr>
        <w:outlineLvl w:val="2"/>
      </w:pPr>
      <w:bookmarkStart w:id="88" w:name="_Toc9073609"/>
      <w:r w:rsidRPr="00F04A20">
        <w:t>Provide Descriptive Page Titles</w:t>
      </w:r>
      <w:bookmarkEnd w:id="88"/>
    </w:p>
    <w:p w:rsidR="00F04A20" w:rsidRDefault="00F04A20" w:rsidP="00C85EC5">
      <w:pPr>
        <w:pStyle w:val="ListParagraph"/>
        <w:numPr>
          <w:ilvl w:val="1"/>
          <w:numId w:val="18"/>
        </w:numPr>
        <w:outlineLvl w:val="2"/>
      </w:pPr>
      <w:bookmarkStart w:id="89" w:name="_Toc9073610"/>
      <w:r w:rsidRPr="00F04A20">
        <w:t>Use Descriptive Headings Liberally</w:t>
      </w:r>
      <w:bookmarkEnd w:id="89"/>
    </w:p>
    <w:p w:rsidR="00F04A20" w:rsidRDefault="00F04A20" w:rsidP="00C85EC5">
      <w:pPr>
        <w:pStyle w:val="ListParagraph"/>
        <w:numPr>
          <w:ilvl w:val="1"/>
          <w:numId w:val="18"/>
        </w:numPr>
        <w:outlineLvl w:val="2"/>
      </w:pPr>
      <w:bookmarkStart w:id="90" w:name="_Toc9073611"/>
      <w:r w:rsidRPr="00F04A20">
        <w:lastRenderedPageBreak/>
        <w:t>Use Unique and Descriptive Headings</w:t>
      </w:r>
      <w:bookmarkEnd w:id="90"/>
    </w:p>
    <w:p w:rsidR="00F04A20" w:rsidRDefault="00F04A20" w:rsidP="00C85EC5">
      <w:pPr>
        <w:pStyle w:val="ListParagraph"/>
        <w:numPr>
          <w:ilvl w:val="1"/>
          <w:numId w:val="18"/>
        </w:numPr>
        <w:outlineLvl w:val="2"/>
      </w:pPr>
      <w:bookmarkStart w:id="91" w:name="_Toc9073612"/>
      <w:r w:rsidRPr="00F04A20">
        <w:t>Highlight Critical Data</w:t>
      </w:r>
      <w:bookmarkEnd w:id="91"/>
    </w:p>
    <w:p w:rsidR="00F04A20" w:rsidRDefault="00F04A20" w:rsidP="00C85EC5">
      <w:pPr>
        <w:pStyle w:val="ListParagraph"/>
        <w:numPr>
          <w:ilvl w:val="1"/>
          <w:numId w:val="18"/>
        </w:numPr>
        <w:outlineLvl w:val="2"/>
      </w:pPr>
      <w:bookmarkStart w:id="92" w:name="_Toc9073613"/>
      <w:r w:rsidRPr="00F04A20">
        <w:t>Use Descriptive Row and Column Headings</w:t>
      </w:r>
      <w:bookmarkEnd w:id="92"/>
    </w:p>
    <w:p w:rsidR="00F04A20" w:rsidRDefault="00F04A20" w:rsidP="00C85EC5">
      <w:pPr>
        <w:pStyle w:val="ListParagraph"/>
        <w:numPr>
          <w:ilvl w:val="1"/>
          <w:numId w:val="18"/>
        </w:numPr>
        <w:outlineLvl w:val="2"/>
      </w:pPr>
      <w:bookmarkStart w:id="93" w:name="_Toc9073614"/>
      <w:r w:rsidRPr="00F04A20">
        <w:t>Use Headings in the Appropriate HTML Order</w:t>
      </w:r>
      <w:bookmarkEnd w:id="93"/>
    </w:p>
    <w:p w:rsidR="00F04A20" w:rsidRDefault="00F04A20" w:rsidP="00C85EC5">
      <w:pPr>
        <w:pStyle w:val="ListParagraph"/>
        <w:numPr>
          <w:ilvl w:val="1"/>
          <w:numId w:val="18"/>
        </w:numPr>
        <w:outlineLvl w:val="2"/>
      </w:pPr>
      <w:bookmarkStart w:id="94" w:name="_Toc9073615"/>
      <w:r w:rsidRPr="00F04A20">
        <w:t>Provide Users with Good Ways to Reduce Options</w:t>
      </w:r>
      <w:bookmarkEnd w:id="94"/>
    </w:p>
    <w:p w:rsidR="00860233" w:rsidRDefault="00860233" w:rsidP="00860233">
      <w:pPr>
        <w:pStyle w:val="ListParagraph"/>
        <w:numPr>
          <w:ilvl w:val="0"/>
          <w:numId w:val="18"/>
        </w:numPr>
        <w:outlineLvl w:val="1"/>
      </w:pPr>
      <w:bookmarkStart w:id="95" w:name="_Toc9073616"/>
      <w:r>
        <w:t>Links</w:t>
      </w:r>
      <w:bookmarkEnd w:id="95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96" w:name="_Toc9073617"/>
      <w:r w:rsidRPr="000B74A7">
        <w:t>Use Meaningful Link Labels</w:t>
      </w:r>
      <w:bookmarkEnd w:id="96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97" w:name="_Toc9073618"/>
      <w:r w:rsidRPr="000B74A7">
        <w:t>Link to Related Content</w:t>
      </w:r>
      <w:bookmarkEnd w:id="97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98" w:name="_Toc9073619"/>
      <w:r w:rsidRPr="000B74A7">
        <w:t>Match Link Names with Their Destination Pages</w:t>
      </w:r>
      <w:bookmarkEnd w:id="98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99" w:name="_Toc9073620"/>
      <w:r w:rsidRPr="000B74A7">
        <w:t>Avoid Misleading Cues to Click</w:t>
      </w:r>
      <w:bookmarkEnd w:id="99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00" w:name="_Toc9073621"/>
      <w:r w:rsidRPr="000B74A7">
        <w:t>Repeat Important Links</w:t>
      </w:r>
      <w:bookmarkEnd w:id="100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01" w:name="_Toc9073622"/>
      <w:r w:rsidRPr="000B74A7">
        <w:t>Use Text for Links</w:t>
      </w:r>
      <w:bookmarkEnd w:id="101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02" w:name="_Toc9073623"/>
      <w:r w:rsidRPr="000B74A7">
        <w:t>Designate Used Links</w:t>
      </w:r>
      <w:bookmarkEnd w:id="102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03" w:name="_Toc9073624"/>
      <w:r w:rsidRPr="000B74A7">
        <w:t>Provide Consistent Clickability Cues</w:t>
      </w:r>
      <w:bookmarkEnd w:id="103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04" w:name="_Toc9073625"/>
      <w:r w:rsidRPr="000B74A7">
        <w:t>Ensure that Embedded Links are Descriptive</w:t>
      </w:r>
      <w:bookmarkEnd w:id="104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05" w:name="_Toc9073626"/>
      <w:r w:rsidRPr="000B74A7">
        <w:t>Use ‘Pointing-and-Clicking’</w:t>
      </w:r>
      <w:bookmarkEnd w:id="105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06" w:name="_Toc9073627"/>
      <w:r w:rsidRPr="000B74A7">
        <w:t>Use Appropriate Text Link Lengths</w:t>
      </w:r>
      <w:bookmarkEnd w:id="106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07" w:name="_Toc9073628"/>
      <w:r w:rsidRPr="000B74A7">
        <w:t>Indicate Internal vs. External Links</w:t>
      </w:r>
      <w:bookmarkEnd w:id="107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08" w:name="_Toc9073629"/>
      <w:r w:rsidRPr="000B74A7">
        <w:t>Clarify Clickable Regions of Images</w:t>
      </w:r>
      <w:bookmarkEnd w:id="108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09" w:name="_Toc9073630"/>
      <w:r w:rsidRPr="000B74A7">
        <w:t>Link to Supportive Information</w:t>
      </w:r>
      <w:bookmarkEnd w:id="109"/>
    </w:p>
    <w:p w:rsidR="00860233" w:rsidRDefault="00860233" w:rsidP="00860233">
      <w:pPr>
        <w:pStyle w:val="ListParagraph"/>
        <w:numPr>
          <w:ilvl w:val="0"/>
          <w:numId w:val="18"/>
        </w:numPr>
        <w:outlineLvl w:val="1"/>
      </w:pPr>
      <w:bookmarkStart w:id="110" w:name="_Toc9073631"/>
      <w:r>
        <w:t>Text Appearance</w:t>
      </w:r>
      <w:bookmarkEnd w:id="110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11" w:name="_Toc9073632"/>
      <w:r w:rsidRPr="000B74A7">
        <w:t>Use Black Text on Plain, High-Contrast Backgrounds</w:t>
      </w:r>
      <w:bookmarkEnd w:id="111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12" w:name="_Toc9073633"/>
      <w:r w:rsidRPr="000B74A7">
        <w:t>Format Common Items Consistently</w:t>
      </w:r>
      <w:bookmarkEnd w:id="112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13" w:name="_Toc9073634"/>
      <w:r w:rsidRPr="000B74A7">
        <w:t>Use Mixed-Case for Prose Text</w:t>
      </w:r>
      <w:bookmarkEnd w:id="113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14" w:name="_Toc9073635"/>
      <w:r w:rsidRPr="000B74A7">
        <w:t>Ensure Visual Consistency</w:t>
      </w:r>
      <w:bookmarkEnd w:id="114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15" w:name="_Toc9073636"/>
      <w:r w:rsidRPr="000B74A7">
        <w:t>Use Bold Text Sparingly</w:t>
      </w:r>
      <w:bookmarkEnd w:id="115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16" w:name="_Toc9073637"/>
      <w:r w:rsidRPr="000B74A7">
        <w:t>Use Attention-Attracting Features when Appropriate</w:t>
      </w:r>
      <w:bookmarkEnd w:id="116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17" w:name="_Toc9073638"/>
      <w:r w:rsidRPr="000B74A7">
        <w:t>Use Familiar Fonts</w:t>
      </w:r>
      <w:bookmarkEnd w:id="117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18" w:name="_Toc9073639"/>
      <w:r w:rsidRPr="000B74A7">
        <w:t>Use at Least 12-Point Font</w:t>
      </w:r>
      <w:bookmarkEnd w:id="118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19" w:name="_Toc9073640"/>
      <w:r w:rsidRPr="000B74A7">
        <w:t>Color-Coding and Instructions</w:t>
      </w:r>
      <w:bookmarkEnd w:id="119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20" w:name="_Toc9073641"/>
      <w:r w:rsidRPr="000B74A7">
        <w:t>Emphasize Importance</w:t>
      </w:r>
      <w:bookmarkEnd w:id="120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21" w:name="_Toc9073642"/>
      <w:r w:rsidRPr="000B74A7">
        <w:t>Highlighting Information</w:t>
      </w:r>
      <w:bookmarkEnd w:id="121"/>
    </w:p>
    <w:p w:rsidR="00860233" w:rsidRDefault="00860233" w:rsidP="00860233">
      <w:pPr>
        <w:pStyle w:val="ListParagraph"/>
        <w:numPr>
          <w:ilvl w:val="0"/>
          <w:numId w:val="18"/>
        </w:numPr>
        <w:outlineLvl w:val="1"/>
      </w:pPr>
      <w:bookmarkStart w:id="122" w:name="_Toc9073643"/>
      <w:r>
        <w:t>List</w:t>
      </w:r>
      <w:bookmarkEnd w:id="122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23" w:name="_Toc9073644"/>
      <w:r w:rsidRPr="000B74A7">
        <w:t>Order Elements to Maximize User Performance</w:t>
      </w:r>
      <w:bookmarkEnd w:id="123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24" w:name="_Toc9073645"/>
      <w:r w:rsidRPr="000B74A7">
        <w:t>Place Important Items at Top of the List</w:t>
      </w:r>
      <w:bookmarkEnd w:id="124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25" w:name="_Toc9073646"/>
      <w:r w:rsidRPr="000B74A7">
        <w:t>Format Lists to Ease Scanning</w:t>
      </w:r>
      <w:bookmarkEnd w:id="125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26" w:name="_Toc9073647"/>
      <w:r w:rsidRPr="000B74A7">
        <w:t>Display Related Items in Lists</w:t>
      </w:r>
      <w:bookmarkEnd w:id="126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27" w:name="_Toc9073648"/>
      <w:r w:rsidRPr="000B74A7">
        <w:t>Introduce Each List</w:t>
      </w:r>
      <w:bookmarkEnd w:id="127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28" w:name="_Toc9073649"/>
      <w:r w:rsidRPr="000B74A7">
        <w:t>Use Static Menus</w:t>
      </w:r>
      <w:bookmarkEnd w:id="128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29" w:name="_Toc9073650"/>
      <w:r w:rsidRPr="000B74A7">
        <w:t>Start Numbered Items at One</w:t>
      </w:r>
      <w:bookmarkEnd w:id="129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30" w:name="_Toc9073651"/>
      <w:r w:rsidRPr="000B74A7">
        <w:t>Use Appropriate List Style</w:t>
      </w:r>
      <w:bookmarkEnd w:id="130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31" w:name="_Toc9073652"/>
      <w:r w:rsidRPr="000B74A7">
        <w:t>Capitalize First Letter of First Word in Lists</w:t>
      </w:r>
      <w:bookmarkEnd w:id="131"/>
    </w:p>
    <w:p w:rsidR="00860233" w:rsidRDefault="00860233" w:rsidP="00860233">
      <w:pPr>
        <w:pStyle w:val="ListParagraph"/>
        <w:numPr>
          <w:ilvl w:val="0"/>
          <w:numId w:val="18"/>
        </w:numPr>
        <w:outlineLvl w:val="1"/>
      </w:pPr>
      <w:bookmarkStart w:id="132" w:name="_Toc9073653"/>
      <w:r>
        <w:lastRenderedPageBreak/>
        <w:t>Screen-based Controls</w:t>
      </w:r>
      <w:bookmarkEnd w:id="132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33" w:name="_Toc9073654"/>
      <w:r w:rsidRPr="000B74A7">
        <w:t>Distinguish Required and Optional Data Entry Fields</w:t>
      </w:r>
      <w:bookmarkEnd w:id="133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34" w:name="_Toc9073655"/>
      <w:r w:rsidRPr="000B74A7">
        <w:t>Label Pushbuttons Clearly</w:t>
      </w:r>
      <w:bookmarkEnd w:id="134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35" w:name="_Toc9073656"/>
      <w:r w:rsidRPr="000B74A7">
        <w:t>Label Data Entry Fields Consistently</w:t>
      </w:r>
      <w:bookmarkEnd w:id="135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36" w:name="_Toc9073657"/>
      <w:r w:rsidRPr="000B74A7">
        <w:t>Do Not Make User-Entered Codes Case Sensitive</w:t>
      </w:r>
      <w:bookmarkEnd w:id="136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37" w:name="_Toc9073658"/>
      <w:r w:rsidRPr="000B74A7">
        <w:t>Label Data Entry Fields Clearly</w:t>
      </w:r>
      <w:bookmarkEnd w:id="137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38" w:name="_Toc9073659"/>
      <w:r w:rsidRPr="000B74A7">
        <w:t>Minimize User Data Entry</w:t>
      </w:r>
      <w:bookmarkEnd w:id="138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39" w:name="_Toc9073660"/>
      <w:r w:rsidRPr="000B74A7">
        <w:t>Put Labels Close to Data Entry Fields</w:t>
      </w:r>
      <w:bookmarkEnd w:id="139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40" w:name="_Toc9073661"/>
      <w:r w:rsidRPr="000B74A7">
        <w:t>Allow Users to See Their Entered Data</w:t>
      </w:r>
      <w:bookmarkEnd w:id="140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41" w:name="_Toc9073662"/>
      <w:r w:rsidRPr="000B74A7">
        <w:t>Use Radio Buttons for Mutually Exclusive Selections</w:t>
      </w:r>
      <w:bookmarkEnd w:id="141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42" w:name="_Toc9073663"/>
      <w:r w:rsidRPr="000B74A7">
        <w:t>Use Familiar Widgets</w:t>
      </w:r>
      <w:bookmarkEnd w:id="142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43" w:name="_Toc9073664"/>
      <w:r w:rsidRPr="000B74A7">
        <w:t>Anticipate Typical User Errors</w:t>
      </w:r>
      <w:bookmarkEnd w:id="143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44" w:name="_Toc9073665"/>
      <w:r w:rsidRPr="000B74A7">
        <w:t>Partition Long Data Items</w:t>
      </w:r>
      <w:bookmarkEnd w:id="144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45" w:name="_Toc9073666"/>
      <w:r w:rsidRPr="000B74A7">
        <w:t>Use a Single Data Entry Method</w:t>
      </w:r>
      <w:bookmarkEnd w:id="145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46" w:name="_Toc9073667"/>
      <w:r w:rsidRPr="000B74A7">
        <w:t>Prioritize Pushbuttons</w:t>
      </w:r>
      <w:bookmarkEnd w:id="146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47" w:name="_Toc9073668"/>
      <w:r w:rsidRPr="000B74A7">
        <w:t>Use Check Boxes to Enable Multiple Selections</w:t>
      </w:r>
      <w:bookmarkEnd w:id="147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48" w:name="_Toc9073669"/>
      <w:r w:rsidRPr="000B74A7">
        <w:t>Label Units of Measurement</w:t>
      </w:r>
      <w:bookmarkEnd w:id="148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49" w:name="_Toc9073670"/>
      <w:r w:rsidRPr="000B74A7">
        <w:t>Do Not Limit Viewable List Box Options</w:t>
      </w:r>
      <w:bookmarkEnd w:id="149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50" w:name="_Toc9073671"/>
      <w:r w:rsidRPr="000B74A7">
        <w:t>Display Default Values</w:t>
      </w:r>
      <w:bookmarkEnd w:id="150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51" w:name="_Toc9073672"/>
      <w:r w:rsidRPr="000B74A7">
        <w:t>Place Cursor in First Data Entry Field</w:t>
      </w:r>
      <w:bookmarkEnd w:id="151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52" w:name="_Toc9073673"/>
      <w:r w:rsidRPr="000B74A7">
        <w:t>Use Open Lists to Select One from Many</w:t>
      </w:r>
      <w:bookmarkEnd w:id="152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53" w:name="_Toc9073674"/>
      <w:r w:rsidRPr="000B74A7">
        <w:t>Use Data Entry Fields to Speed Performance</w:t>
      </w:r>
      <w:bookmarkEnd w:id="153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54" w:name="_Toc9073675"/>
      <w:r w:rsidRPr="000B74A7">
        <w:t>Provide Auto-Tabbing Functionality</w:t>
      </w:r>
      <w:bookmarkEnd w:id="154"/>
    </w:p>
    <w:p w:rsidR="00860233" w:rsidRDefault="00860233" w:rsidP="00860233">
      <w:pPr>
        <w:pStyle w:val="ListParagraph"/>
        <w:numPr>
          <w:ilvl w:val="0"/>
          <w:numId w:val="18"/>
        </w:numPr>
        <w:outlineLvl w:val="1"/>
      </w:pPr>
      <w:bookmarkStart w:id="155" w:name="_Toc9073676"/>
      <w:r>
        <w:t>Graphics, Images, Multimedia</w:t>
      </w:r>
      <w:bookmarkEnd w:id="155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56" w:name="_Toc9073677"/>
      <w:r w:rsidRPr="000B74A7">
        <w:t>Use Simple Background Images</w:t>
      </w:r>
      <w:bookmarkEnd w:id="156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57" w:name="_Toc9073678"/>
      <w:r w:rsidRPr="000B74A7">
        <w:t>Label Clickable Images</w:t>
      </w:r>
      <w:bookmarkEnd w:id="157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58" w:name="_Toc9073679"/>
      <w:r w:rsidRPr="000B74A7">
        <w:t>Ensure that Images Do Not Slow Downloads</w:t>
      </w:r>
      <w:bookmarkEnd w:id="158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59" w:name="_Toc9073680"/>
      <w:r w:rsidRPr="000B74A7">
        <w:t>Use Video, Animation, and Audio Meaningfully</w:t>
      </w:r>
      <w:bookmarkEnd w:id="159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60" w:name="_Toc9073681"/>
      <w:r w:rsidRPr="000B74A7">
        <w:t>Include Logos</w:t>
      </w:r>
      <w:bookmarkEnd w:id="160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61" w:name="_Toc9073682"/>
      <w:r w:rsidRPr="000B74A7">
        <w:t>Graphics Should Not Look like Banner Ads</w:t>
      </w:r>
      <w:bookmarkEnd w:id="161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62" w:name="_Toc9073683"/>
      <w:r w:rsidRPr="000B74A7">
        <w:t>Limit Large Images Above the Fold</w:t>
      </w:r>
      <w:bookmarkEnd w:id="162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63" w:name="_Toc9073684"/>
      <w:r w:rsidRPr="000B74A7">
        <w:t>Ensure Web Site Images Convey Intended Messages</w:t>
      </w:r>
      <w:bookmarkEnd w:id="163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64" w:name="_Toc9073685"/>
      <w:r w:rsidRPr="000B74A7">
        <w:t>Limit the Use of Images</w:t>
      </w:r>
      <w:bookmarkEnd w:id="164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65" w:name="_Toc9073686"/>
      <w:r w:rsidRPr="000B74A7">
        <w:t>Include Actual Data with Data Graphics</w:t>
      </w:r>
      <w:bookmarkEnd w:id="165"/>
    </w:p>
    <w:p w:rsidR="000B74A7" w:rsidRDefault="000B74A7" w:rsidP="00C85EC5">
      <w:pPr>
        <w:pStyle w:val="ListParagraph"/>
        <w:numPr>
          <w:ilvl w:val="1"/>
          <w:numId w:val="18"/>
        </w:numPr>
        <w:outlineLvl w:val="2"/>
      </w:pPr>
      <w:bookmarkStart w:id="166" w:name="_Toc9073687"/>
      <w:r w:rsidRPr="000B74A7">
        <w:t>Display Monitoring Information Graphically</w:t>
      </w:r>
      <w:bookmarkEnd w:id="166"/>
    </w:p>
    <w:p w:rsidR="000B74A7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67" w:name="_Toc9073688"/>
      <w:r w:rsidRPr="009A34BF">
        <w:t>Introduce Animation</w:t>
      </w:r>
      <w:bookmarkEnd w:id="167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68" w:name="_Toc9073689"/>
      <w:r w:rsidRPr="009A34BF">
        <w:t>Emulate Real-World Objects</w:t>
      </w:r>
      <w:bookmarkEnd w:id="168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69" w:name="_Toc9073690"/>
      <w:r w:rsidRPr="009A34BF">
        <w:t>Use Thumbnail Images to Preview Larger Images</w:t>
      </w:r>
      <w:bookmarkEnd w:id="169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70" w:name="_Toc9073691"/>
      <w:r w:rsidRPr="009A34BF">
        <w:t>Use Images to Facilitate Learning</w:t>
      </w:r>
      <w:bookmarkEnd w:id="170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71" w:name="_Toc9073692"/>
      <w:r w:rsidRPr="009A34BF">
        <w:t>Using Photographs of People</w:t>
      </w:r>
      <w:bookmarkEnd w:id="171"/>
    </w:p>
    <w:p w:rsidR="00860233" w:rsidRDefault="00860233" w:rsidP="00860233">
      <w:pPr>
        <w:pStyle w:val="ListParagraph"/>
        <w:numPr>
          <w:ilvl w:val="0"/>
          <w:numId w:val="18"/>
        </w:numPr>
        <w:outlineLvl w:val="1"/>
      </w:pPr>
      <w:bookmarkStart w:id="172" w:name="_Toc9073693"/>
      <w:r>
        <w:t>Writing Web Content</w:t>
      </w:r>
      <w:bookmarkEnd w:id="172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73" w:name="_Toc9073694"/>
      <w:r w:rsidRPr="009A34BF">
        <w:t>Make Action Sequences Clear</w:t>
      </w:r>
      <w:bookmarkEnd w:id="173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74" w:name="_Toc9073695"/>
      <w:r w:rsidRPr="009A34BF">
        <w:lastRenderedPageBreak/>
        <w:t>Avoid Jargon</w:t>
      </w:r>
      <w:bookmarkEnd w:id="174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75" w:name="_Toc9073696"/>
      <w:r w:rsidRPr="009A34BF">
        <w:t>Use Familiar Words</w:t>
      </w:r>
      <w:bookmarkEnd w:id="175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76" w:name="_Toc9073697"/>
      <w:r w:rsidRPr="009A34BF">
        <w:t>Define Acronyms and Abbreviations</w:t>
      </w:r>
      <w:bookmarkEnd w:id="176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77" w:name="_Toc9073698"/>
      <w:r w:rsidRPr="009A34BF">
        <w:t>Use Abbreviations Sparingly</w:t>
      </w:r>
      <w:bookmarkEnd w:id="177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78" w:name="_Toc9073699"/>
      <w:r w:rsidRPr="009A34BF">
        <w:t>Use Mixed Case with Prose</w:t>
      </w:r>
      <w:bookmarkEnd w:id="178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79" w:name="_Toc9073700"/>
      <w:r w:rsidRPr="009A34BF">
        <w:t>Limit the Number of Words and Sentences</w:t>
      </w:r>
      <w:bookmarkEnd w:id="179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80" w:name="_Toc9073701"/>
      <w:r w:rsidRPr="009A34BF">
        <w:t>Limit Prose Text on Navigation Pages</w:t>
      </w:r>
      <w:bookmarkEnd w:id="180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81" w:name="_Toc9073702"/>
      <w:r w:rsidRPr="009A34BF">
        <w:t>Use Active Voice</w:t>
      </w:r>
      <w:bookmarkEnd w:id="181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82" w:name="_Toc9073703"/>
      <w:r w:rsidRPr="009A34BF">
        <w:t>Write Instructions in the Affirmative</w:t>
      </w:r>
      <w:bookmarkEnd w:id="182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83" w:name="_Toc9073704"/>
      <w:r w:rsidRPr="009A34BF">
        <w:t>Make First Sentences Descriptive</w:t>
      </w:r>
      <w:bookmarkEnd w:id="183"/>
    </w:p>
    <w:p w:rsidR="00860233" w:rsidRDefault="00860233" w:rsidP="00860233">
      <w:pPr>
        <w:pStyle w:val="ListParagraph"/>
        <w:numPr>
          <w:ilvl w:val="0"/>
          <w:numId w:val="18"/>
        </w:numPr>
        <w:outlineLvl w:val="1"/>
      </w:pPr>
      <w:bookmarkStart w:id="184" w:name="_Toc9073705"/>
      <w:r>
        <w:t>Content Organization</w:t>
      </w:r>
      <w:bookmarkEnd w:id="184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85" w:name="_Toc9073706"/>
      <w:r w:rsidRPr="009A34BF">
        <w:t>Organize Information Clearly</w:t>
      </w:r>
      <w:bookmarkEnd w:id="185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86" w:name="_Toc9073707"/>
      <w:r w:rsidRPr="009A34BF">
        <w:t>Facilitate Scanning</w:t>
      </w:r>
      <w:bookmarkEnd w:id="186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87" w:name="_Toc9073708"/>
      <w:r w:rsidRPr="009A34BF">
        <w:t>Ensure that Necessary Information is Displayed</w:t>
      </w:r>
      <w:bookmarkEnd w:id="187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88" w:name="_Toc9073709"/>
      <w:r w:rsidRPr="009A34BF">
        <w:t>Group Related Elements</w:t>
      </w:r>
      <w:bookmarkEnd w:id="188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89" w:name="_Toc9073710"/>
      <w:r w:rsidRPr="009A34BF">
        <w:t>Minimize the Number of Clicks or Pages</w:t>
      </w:r>
      <w:bookmarkEnd w:id="189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90" w:name="_Toc9073711"/>
      <w:r w:rsidRPr="009A34BF">
        <w:t>Design Quantitative Content for Quick Understanding</w:t>
      </w:r>
      <w:bookmarkEnd w:id="190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91" w:name="_Toc9073712"/>
      <w:r w:rsidRPr="009A34BF">
        <w:t>Display Only Necessary Information</w:t>
      </w:r>
      <w:bookmarkEnd w:id="191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92" w:name="_Toc9073713"/>
      <w:r w:rsidRPr="009A34BF">
        <w:t>Format Information for Multiple Audiences</w:t>
      </w:r>
      <w:bookmarkEnd w:id="192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93" w:name="_Toc9073714"/>
      <w:r w:rsidRPr="009A34BF">
        <w:t>Use Color for Grouping</w:t>
      </w:r>
      <w:bookmarkEnd w:id="193"/>
    </w:p>
    <w:p w:rsidR="00860233" w:rsidRDefault="00860233" w:rsidP="00860233">
      <w:pPr>
        <w:pStyle w:val="ListParagraph"/>
        <w:numPr>
          <w:ilvl w:val="0"/>
          <w:numId w:val="18"/>
        </w:numPr>
        <w:outlineLvl w:val="1"/>
      </w:pPr>
      <w:bookmarkStart w:id="194" w:name="_Toc9073715"/>
      <w:r>
        <w:t>Search</w:t>
      </w:r>
      <w:bookmarkEnd w:id="194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95" w:name="_Toc9073716"/>
      <w:r w:rsidRPr="009A34BF">
        <w:t>Ensure Usable Search Results</w:t>
      </w:r>
      <w:bookmarkEnd w:id="195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96" w:name="_Toc9073717"/>
      <w:r>
        <w:t>Design Search Engines To Search The Entier Site</w:t>
      </w:r>
      <w:bookmarkEnd w:id="196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97" w:name="_Toc9073718"/>
      <w:r w:rsidRPr="009A34BF">
        <w:t>Make Upper- and Lowercase Search Terms Equivalent</w:t>
      </w:r>
      <w:bookmarkEnd w:id="197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98" w:name="_Toc9073719"/>
      <w:r w:rsidRPr="009A34BF">
        <w:t>Provide a Search Option on Each Page</w:t>
      </w:r>
      <w:bookmarkEnd w:id="198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199" w:name="_Toc9073720"/>
      <w:r>
        <w:t>Design Search Around User’s Term</w:t>
      </w:r>
      <w:bookmarkEnd w:id="199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200" w:name="_Toc9073721"/>
      <w:r>
        <w:t>Allow Simple Searches</w:t>
      </w:r>
      <w:bookmarkEnd w:id="200"/>
    </w:p>
    <w:p w:rsidR="009A34BF" w:rsidRDefault="009A34BF" w:rsidP="00C85EC5">
      <w:pPr>
        <w:pStyle w:val="ListParagraph"/>
        <w:numPr>
          <w:ilvl w:val="1"/>
          <w:numId w:val="18"/>
        </w:numPr>
        <w:outlineLvl w:val="2"/>
      </w:pPr>
      <w:bookmarkStart w:id="201" w:name="_Toc9073722"/>
      <w:r>
        <w:t>Notify User When Multiple Search Option</w:t>
      </w:r>
      <w:r w:rsidR="00EA7B7B">
        <w:t>s</w:t>
      </w:r>
      <w:r>
        <w:t xml:space="preserve"> Exist</w:t>
      </w:r>
      <w:bookmarkEnd w:id="201"/>
    </w:p>
    <w:p w:rsidR="00EA7B7B" w:rsidRDefault="00EA7B7B" w:rsidP="00C85EC5">
      <w:pPr>
        <w:pStyle w:val="ListParagraph"/>
        <w:numPr>
          <w:ilvl w:val="1"/>
          <w:numId w:val="18"/>
        </w:numPr>
        <w:outlineLvl w:val="2"/>
      </w:pPr>
      <w:bookmarkStart w:id="202" w:name="_Toc9073723"/>
      <w:r>
        <w:t>Include Hints To Improve Search Performace</w:t>
      </w:r>
      <w:bookmarkEnd w:id="202"/>
    </w:p>
    <w:p w:rsidR="00EA7B7B" w:rsidRPr="00860233" w:rsidRDefault="00EA7B7B" w:rsidP="00C85EC5">
      <w:pPr>
        <w:pStyle w:val="ListParagraph"/>
        <w:numPr>
          <w:ilvl w:val="1"/>
          <w:numId w:val="18"/>
        </w:numPr>
        <w:outlineLvl w:val="2"/>
      </w:pPr>
      <w:bookmarkStart w:id="203" w:name="_Toc9073724"/>
      <w:r>
        <w:t>Provide Search Templates</w:t>
      </w:r>
      <w:bookmarkEnd w:id="203"/>
    </w:p>
    <w:p w:rsidR="00860233" w:rsidRPr="00860233" w:rsidRDefault="00860233" w:rsidP="00860233">
      <w:pPr>
        <w:pStyle w:val="Heading1"/>
        <w:numPr>
          <w:ilvl w:val="0"/>
          <w:numId w:val="17"/>
        </w:numPr>
      </w:pPr>
      <w:bookmarkStart w:id="204" w:name="_Toc9073725"/>
      <w:r w:rsidRPr="00860233">
        <w:t>Phân tích các thông số Google Analy</w:t>
      </w:r>
      <w:r>
        <w:t>tics</w:t>
      </w:r>
      <w:bookmarkEnd w:id="204"/>
    </w:p>
    <w:sectPr w:rsidR="00860233" w:rsidRPr="00860233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F98" w:rsidRDefault="009D7F98" w:rsidP="00C6554A">
      <w:pPr>
        <w:spacing w:before="0" w:after="0" w:line="240" w:lineRule="auto"/>
      </w:pPr>
      <w:r>
        <w:separator/>
      </w:r>
    </w:p>
  </w:endnote>
  <w:endnote w:type="continuationSeparator" w:id="0">
    <w:p w:rsidR="009D7F98" w:rsidRDefault="009D7F9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echno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F98" w:rsidRDefault="009D7F98" w:rsidP="00C6554A">
      <w:pPr>
        <w:spacing w:before="0" w:after="0" w:line="240" w:lineRule="auto"/>
      </w:pPr>
      <w:r>
        <w:separator/>
      </w:r>
    </w:p>
  </w:footnote>
  <w:footnote w:type="continuationSeparator" w:id="0">
    <w:p w:rsidR="009D7F98" w:rsidRDefault="009D7F9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35111D"/>
    <w:multiLevelType w:val="hybridMultilevel"/>
    <w:tmpl w:val="719CC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24F040D"/>
    <w:multiLevelType w:val="hybridMultilevel"/>
    <w:tmpl w:val="4DD8C2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D14DD1"/>
    <w:multiLevelType w:val="hybridMultilevel"/>
    <w:tmpl w:val="2B0CB4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02"/>
    <w:rsid w:val="000B74A7"/>
    <w:rsid w:val="00116702"/>
    <w:rsid w:val="002554CD"/>
    <w:rsid w:val="00293B83"/>
    <w:rsid w:val="002B4294"/>
    <w:rsid w:val="00333D0D"/>
    <w:rsid w:val="004C049F"/>
    <w:rsid w:val="005000E2"/>
    <w:rsid w:val="006A3CE7"/>
    <w:rsid w:val="00860233"/>
    <w:rsid w:val="009A34BF"/>
    <w:rsid w:val="009D7F98"/>
    <w:rsid w:val="00C6554A"/>
    <w:rsid w:val="00C85EC5"/>
    <w:rsid w:val="00D84A09"/>
    <w:rsid w:val="00E12681"/>
    <w:rsid w:val="00EA7B7B"/>
    <w:rsid w:val="00ED7C44"/>
    <w:rsid w:val="00F0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CAC61"/>
  <w15:chartTrackingRefBased/>
  <w15:docId w15:val="{42AB823E-D44C-4775-B00F-08646F94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860233"/>
    <w:pPr>
      <w:ind w:left="720"/>
      <w:contextualSpacing/>
    </w:pPr>
  </w:style>
  <w:style w:type="character" w:customStyle="1" w:styleId="fontstyle01">
    <w:name w:val="fontstyle01"/>
    <w:basedOn w:val="DefaultParagraphFont"/>
    <w:rsid w:val="00E12681"/>
    <w:rPr>
      <w:rFonts w:ascii="TechnoRegular" w:hAnsi="TechnoRegular" w:hint="default"/>
      <w:b w:val="0"/>
      <w:bCs w:val="0"/>
      <w:i w:val="0"/>
      <w:iCs w:val="0"/>
      <w:color w:val="24202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85EC5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85EC5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5EC5"/>
    <w:pPr>
      <w:spacing w:before="0"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85EC5"/>
    <w:pPr>
      <w:spacing w:before="0"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85EC5"/>
    <w:pPr>
      <w:spacing w:before="0"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5EC5"/>
    <w:pPr>
      <w:spacing w:before="0"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85EC5"/>
    <w:pPr>
      <w:spacing w:before="0"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85EC5"/>
    <w:pPr>
      <w:spacing w:before="0"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85EC5"/>
    <w:pPr>
      <w:spacing w:before="0" w:after="0"/>
      <w:ind w:left="154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85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%20Phat%20Hung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78E8B-A2BD-4E8E-A53B-110020B9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90</TotalTime>
  <Pages>11</Pages>
  <Words>3863</Words>
  <Characters>22020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Phat Hung</dc:creator>
  <cp:keywords/>
  <dc:description/>
  <cp:lastModifiedBy>Hung Phat Tran</cp:lastModifiedBy>
  <cp:revision>3</cp:revision>
  <dcterms:created xsi:type="dcterms:W3CDTF">2019-05-18T03:35:00Z</dcterms:created>
  <dcterms:modified xsi:type="dcterms:W3CDTF">2019-05-18T05:05:00Z</dcterms:modified>
</cp:coreProperties>
</file>